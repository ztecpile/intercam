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A46" w14:textId="77777777" w:rsidR="00925136" w:rsidRDefault="00925136">
      <w:pPr>
        <w:ind w:left="2832" w:hanging="2123"/>
        <w:jc w:val="center"/>
        <w:rPr>
          <w:i/>
        </w:rPr>
      </w:pPr>
    </w:p>
    <w:p w14:paraId="20929B4A" w14:textId="77777777" w:rsidR="00925136" w:rsidRDefault="00925136">
      <w:pPr>
        <w:jc w:val="center"/>
      </w:pPr>
    </w:p>
    <w:p w14:paraId="335C231A" w14:textId="77777777" w:rsidR="00925136" w:rsidRDefault="00925136">
      <w:pPr>
        <w:jc w:val="center"/>
      </w:pPr>
    </w:p>
    <w:p w14:paraId="70BB5F47" w14:textId="77777777" w:rsidR="00925136" w:rsidRDefault="00925136">
      <w:pPr>
        <w:jc w:val="center"/>
      </w:pPr>
    </w:p>
    <w:p w14:paraId="5F4327E5" w14:textId="77777777" w:rsidR="00925136" w:rsidRDefault="00925136">
      <w:pPr>
        <w:jc w:val="center"/>
      </w:pPr>
    </w:p>
    <w:p w14:paraId="2E5E54D5" w14:textId="1CC3B984" w:rsidR="00925136" w:rsidRPr="00CC6D90" w:rsidRDefault="007F1382">
      <w:pPr>
        <w:jc w:val="center"/>
      </w:pPr>
      <w:r w:rsidRPr="00646AED">
        <w:rPr>
          <w:noProof/>
        </w:rPr>
        <w:drawing>
          <wp:inline distT="0" distB="0" distL="0" distR="0" wp14:anchorId="163AC3A7" wp14:editId="41134ED3">
            <wp:extent cx="3568700" cy="723900"/>
            <wp:effectExtent l="0" t="0" r="0" b="0"/>
            <wp:docPr id="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44A5" w14:textId="77777777" w:rsidR="00CB1874" w:rsidRDefault="00A45CC4" w:rsidP="00CB1874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56FB62E7" w14:textId="3A43F7C7" w:rsidR="001D595A" w:rsidRPr="00CC6D90" w:rsidRDefault="00906D4E" w:rsidP="00E86238">
      <w:pPr>
        <w:pStyle w:val="TtuloDoc"/>
        <w:pBdr>
          <w:top w:val="single" w:sz="4" w:space="0" w:color="auto"/>
        </w:pBdr>
      </w:pPr>
      <w:r>
        <w:rPr>
          <w:i/>
          <w:iCs/>
          <w:lang w:val="es-MX"/>
        </w:rPr>
        <w:t>C</w:t>
      </w:r>
      <w:r w:rsidR="00DF5675">
        <w:rPr>
          <w:i/>
          <w:iCs/>
          <w:lang w:val="es-MX"/>
        </w:rPr>
        <w:t>atalogo Entidades</w:t>
      </w:r>
    </w:p>
    <w:p w14:paraId="050E2697" w14:textId="77777777" w:rsidR="00DE1088" w:rsidRPr="00CC6D90" w:rsidRDefault="00DE1088" w:rsidP="00DE1088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0AEB2D33" w14:textId="77777777" w:rsidR="00732AF3" w:rsidRPr="00CC6D90" w:rsidRDefault="00DE1088" w:rsidP="00732AF3">
      <w:pPr>
        <w:pStyle w:val="Ttulosinnumeracin"/>
      </w:pPr>
      <w:r w:rsidRPr="00CC6D90">
        <w:br w:type="page"/>
      </w:r>
      <w:r w:rsidR="00732AF3" w:rsidRPr="00CC6D90">
        <w:lastRenderedPageBreak/>
        <w:t>Índice</w:t>
      </w:r>
    </w:p>
    <w:p w14:paraId="064C5073" w14:textId="10528987" w:rsidR="00DF5675" w:rsidRDefault="00732AF3">
      <w:pPr>
        <w:pStyle w:val="TD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021510" w:history="1">
        <w:r w:rsidR="00DF5675" w:rsidRPr="00E20F6F">
          <w:rPr>
            <w:rStyle w:val="Hipervnculo"/>
            <w:noProof/>
          </w:rPr>
          <w:t>1.</w:t>
        </w:r>
        <w:r w:rsidR="00DF56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DF5675" w:rsidRPr="00E20F6F">
          <w:rPr>
            <w:rStyle w:val="Hipervnculo"/>
            <w:noProof/>
          </w:rPr>
          <w:t>Lista de Casos de Uso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_Toc108021510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4</w:t>
        </w:r>
        <w:r w:rsidR="00DF5675">
          <w:rPr>
            <w:noProof/>
            <w:webHidden/>
          </w:rPr>
          <w:fldChar w:fldCharType="end"/>
        </w:r>
      </w:hyperlink>
    </w:p>
    <w:p w14:paraId="38B70540" w14:textId="349F0889" w:rsidR="00DF5675" w:rsidRDefault="00FC1687">
      <w:pPr>
        <w:pStyle w:val="TD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021511" w:history="1">
        <w:r w:rsidR="00DF5675" w:rsidRPr="00E20F6F">
          <w:rPr>
            <w:rStyle w:val="Hipervnculo"/>
            <w:noProof/>
          </w:rPr>
          <w:t>2.</w:t>
        </w:r>
        <w:r w:rsidR="00DF56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DF5675" w:rsidRPr="00E20F6F">
          <w:rPr>
            <w:rStyle w:val="Hipervnculo"/>
            <w:noProof/>
          </w:rPr>
          <w:t>Casos de Uso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_Toc108021511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4</w:t>
        </w:r>
        <w:r w:rsidR="00DF5675">
          <w:rPr>
            <w:noProof/>
            <w:webHidden/>
          </w:rPr>
          <w:fldChar w:fldCharType="end"/>
        </w:r>
      </w:hyperlink>
    </w:p>
    <w:p w14:paraId="605127F0" w14:textId="5DB48B89" w:rsidR="00DF5675" w:rsidRDefault="00FC1687">
      <w:pPr>
        <w:pStyle w:val="TDC2"/>
        <w:tabs>
          <w:tab w:val="left" w:pos="5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021512" w:history="1">
        <w:r w:rsidR="00DF5675" w:rsidRPr="00E20F6F">
          <w:rPr>
            <w:rStyle w:val="Hipervnculo"/>
            <w:noProof/>
          </w:rPr>
          <w:t>2.1</w:t>
        </w:r>
        <w:r w:rsidR="00DF567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DF5675" w:rsidRPr="00E20F6F">
          <w:rPr>
            <w:rStyle w:val="Hipervnculo"/>
            <w:noProof/>
          </w:rPr>
          <w:t>Caso de Uso 1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_Toc108021512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4</w:t>
        </w:r>
        <w:r w:rsidR="00DF5675">
          <w:rPr>
            <w:noProof/>
            <w:webHidden/>
          </w:rPr>
          <w:fldChar w:fldCharType="end"/>
        </w:r>
      </w:hyperlink>
    </w:p>
    <w:p w14:paraId="24760B2A" w14:textId="2A11A422" w:rsidR="00DF5675" w:rsidRDefault="00FC1687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021513" w:history="1">
        <w:r w:rsidR="00DF5675" w:rsidRPr="00E20F6F">
          <w:rPr>
            <w:rStyle w:val="Hipervnculo"/>
            <w:b/>
            <w:noProof/>
          </w:rPr>
          <w:t>Identificación de Caso de Uso 1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_Toc108021513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4</w:t>
        </w:r>
        <w:r w:rsidR="00DF5675">
          <w:rPr>
            <w:noProof/>
            <w:webHidden/>
          </w:rPr>
          <w:fldChar w:fldCharType="end"/>
        </w:r>
      </w:hyperlink>
    </w:p>
    <w:p w14:paraId="5F971017" w14:textId="4224DB39" w:rsidR="00DF5675" w:rsidRDefault="00FC1687">
      <w:pPr>
        <w:pStyle w:val="TDC2"/>
        <w:tabs>
          <w:tab w:val="left" w:pos="7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021514" w:history="1">
        <w:r w:rsidR="00DF5675" w:rsidRPr="00E20F6F">
          <w:rPr>
            <w:rStyle w:val="Hipervnculo"/>
            <w:noProof/>
          </w:rPr>
          <w:t>2.1.1</w:t>
        </w:r>
        <w:r w:rsidR="00DF567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DF5675" w:rsidRPr="00E20F6F">
          <w:rPr>
            <w:rStyle w:val="Hipervnculo"/>
            <w:noProof/>
          </w:rPr>
          <w:t>Definición de Caso de Uso 1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_Toc108021514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4</w:t>
        </w:r>
        <w:r w:rsidR="00DF5675">
          <w:rPr>
            <w:noProof/>
            <w:webHidden/>
          </w:rPr>
          <w:fldChar w:fldCharType="end"/>
        </w:r>
      </w:hyperlink>
    </w:p>
    <w:p w14:paraId="41512749" w14:textId="35724982" w:rsidR="00DF5675" w:rsidRDefault="00FC1687">
      <w:pPr>
        <w:pStyle w:val="TD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021515" w:history="1">
        <w:r w:rsidR="00DF5675" w:rsidRPr="00E20F6F">
          <w:rPr>
            <w:rStyle w:val="Hipervnculo"/>
            <w:noProof/>
          </w:rPr>
          <w:t>3.</w:t>
        </w:r>
        <w:r w:rsidR="00DF56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DF5675" w:rsidRPr="00E20F6F">
          <w:rPr>
            <w:rStyle w:val="Hipervnculo"/>
            <w:noProof/>
          </w:rPr>
          <w:t>Diagrama de Casos de Uso</w:t>
        </w:r>
        <w:r w:rsidR="00DF5675">
          <w:rPr>
            <w:noProof/>
            <w:webHidden/>
          </w:rPr>
          <w:tab/>
        </w:r>
        <w:r w:rsidR="00DF5675">
          <w:rPr>
            <w:noProof/>
            <w:webHidden/>
          </w:rPr>
          <w:fldChar w:fldCharType="begin"/>
        </w:r>
        <w:r w:rsidR="00DF5675">
          <w:rPr>
            <w:noProof/>
            <w:webHidden/>
          </w:rPr>
          <w:instrText xml:space="preserve"> PAGEREF _Toc108021515 \h </w:instrText>
        </w:r>
        <w:r w:rsidR="00DF5675">
          <w:rPr>
            <w:noProof/>
            <w:webHidden/>
          </w:rPr>
        </w:r>
        <w:r w:rsidR="00DF5675">
          <w:rPr>
            <w:noProof/>
            <w:webHidden/>
          </w:rPr>
          <w:fldChar w:fldCharType="separate"/>
        </w:r>
        <w:r w:rsidR="00DF5675">
          <w:rPr>
            <w:noProof/>
            <w:webHidden/>
          </w:rPr>
          <w:t>6</w:t>
        </w:r>
        <w:r w:rsidR="00DF5675">
          <w:rPr>
            <w:noProof/>
            <w:webHidden/>
          </w:rPr>
          <w:fldChar w:fldCharType="end"/>
        </w:r>
      </w:hyperlink>
    </w:p>
    <w:p w14:paraId="48DAC261" w14:textId="615CE8B2" w:rsidR="00732AF3" w:rsidRPr="00CC6D90" w:rsidRDefault="00732AF3" w:rsidP="00732AF3">
      <w:r w:rsidRPr="00CC6D90">
        <w:rPr>
          <w:color w:val="002060"/>
        </w:rPr>
        <w:fldChar w:fldCharType="end"/>
      </w:r>
    </w:p>
    <w:p w14:paraId="0B5FE16D" w14:textId="77777777" w:rsidR="00732AF3" w:rsidRPr="00CC6D90" w:rsidRDefault="00732AF3" w:rsidP="00172DEE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732AF3" w:rsidRPr="00CC6D90" w14:paraId="787FE2FB" w14:textId="77777777" w:rsidTr="009269D4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7857D26F" w14:textId="77777777" w:rsidR="00732AF3" w:rsidRPr="00CC6D90" w:rsidRDefault="001D2BF4" w:rsidP="009269D4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C30E33C" w14:textId="77777777" w:rsidR="00732AF3" w:rsidRPr="00CC6D90" w:rsidRDefault="00732AF3" w:rsidP="009269D4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5A8A58D3" w14:textId="77777777" w:rsidR="00732AF3" w:rsidRPr="00CC6D90" w:rsidRDefault="001D2BF4" w:rsidP="009269D4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087E834D" w14:textId="77777777" w:rsidR="00732AF3" w:rsidRPr="00CC6D90" w:rsidRDefault="00732AF3" w:rsidP="001D2BF4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A45CC4" w:rsidRPr="00CC6D90" w14:paraId="4260CB52" w14:textId="77777777" w:rsidTr="009269D4">
        <w:trPr>
          <w:cantSplit/>
        </w:trPr>
        <w:tc>
          <w:tcPr>
            <w:tcW w:w="1260" w:type="dxa"/>
          </w:tcPr>
          <w:p w14:paraId="5D33B85C" w14:textId="77777777" w:rsidR="00A45CC4" w:rsidRPr="00CC6D90" w:rsidRDefault="00A45CC4" w:rsidP="00251AAF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243480F5" w14:textId="77777777" w:rsidR="00A45CC4" w:rsidRPr="00CC6D90" w:rsidRDefault="00906D4E" w:rsidP="00A26CCC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11/05</w:t>
            </w:r>
            <w:r w:rsidR="0075371E">
              <w:rPr>
                <w:color w:val="000000"/>
                <w:sz w:val="20"/>
              </w:rPr>
              <w:t>/20</w:t>
            </w:r>
            <w:r w:rsidR="00C36C16"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537" w:type="dxa"/>
          </w:tcPr>
          <w:p w14:paraId="0D440130" w14:textId="77777777" w:rsidR="00A45CC4" w:rsidRPr="00CC6D90" w:rsidRDefault="00885A71" w:rsidP="00251AA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</w:t>
            </w:r>
            <w:r w:rsidR="00300D3B">
              <w:rPr>
                <w:color w:val="000000"/>
                <w:sz w:val="20"/>
              </w:rPr>
              <w:t>l</w:t>
            </w:r>
            <w:r>
              <w:rPr>
                <w:color w:val="000000"/>
                <w:sz w:val="20"/>
              </w:rPr>
              <w:t xml:space="preserve"> Documento</w:t>
            </w:r>
          </w:p>
        </w:tc>
        <w:tc>
          <w:tcPr>
            <w:tcW w:w="2835" w:type="dxa"/>
          </w:tcPr>
          <w:p w14:paraId="04EE3B2C" w14:textId="17C38079" w:rsidR="00A45CC4" w:rsidRPr="00CC6D90" w:rsidRDefault="00C36C16" w:rsidP="00251AA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</w:t>
            </w:r>
            <w:r w:rsidR="00DF5675">
              <w:rPr>
                <w:color w:val="000000"/>
                <w:sz w:val="20"/>
              </w:rPr>
              <w:t xml:space="preserve"> Querétaro</w:t>
            </w:r>
          </w:p>
        </w:tc>
      </w:tr>
      <w:tr w:rsidR="00DF5675" w:rsidRPr="00CC6D90" w14:paraId="2DEC0A33" w14:textId="77777777" w:rsidTr="009269D4">
        <w:trPr>
          <w:cantSplit/>
        </w:trPr>
        <w:tc>
          <w:tcPr>
            <w:tcW w:w="1260" w:type="dxa"/>
          </w:tcPr>
          <w:p w14:paraId="1664D572" w14:textId="32117FF3" w:rsidR="00DF5675" w:rsidRPr="00CC6D90" w:rsidRDefault="00DF5675" w:rsidP="00DF5675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355D22EC" w14:textId="1CD9C244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06/07/2022</w:t>
            </w:r>
          </w:p>
        </w:tc>
        <w:tc>
          <w:tcPr>
            <w:tcW w:w="3537" w:type="dxa"/>
          </w:tcPr>
          <w:p w14:paraId="51118D87" w14:textId="433A9971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296F4D0F" w14:textId="51C20AFD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DF5675" w:rsidRPr="00CC6D90" w14:paraId="6B7F019D" w14:textId="77777777" w:rsidTr="009269D4">
        <w:trPr>
          <w:cantSplit/>
        </w:trPr>
        <w:tc>
          <w:tcPr>
            <w:tcW w:w="1260" w:type="dxa"/>
          </w:tcPr>
          <w:p w14:paraId="53500085" w14:textId="77777777" w:rsidR="00DF5675" w:rsidRPr="00CC6D90" w:rsidRDefault="00DF5675" w:rsidP="00DF5675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3F30DEC9" w14:textId="77777777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50DF9125" w14:textId="77777777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2BD02743" w14:textId="77777777" w:rsidR="00DF5675" w:rsidRDefault="00DF5675" w:rsidP="00DF5675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026DE0CB" w14:textId="77777777" w:rsidR="00F525CE" w:rsidRPr="00CC6D90" w:rsidRDefault="00732AF3" w:rsidP="00F525CE">
      <w:pPr>
        <w:pStyle w:val="Ttulo1"/>
      </w:pPr>
      <w:r w:rsidRPr="00301F55">
        <w:br w:type="page"/>
      </w:r>
      <w:bookmarkStart w:id="0" w:name="_Toc108021510"/>
      <w:r w:rsidR="00A45CC4"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A45CC4" w:rsidRPr="00CC6D90" w14:paraId="06D84507" w14:textId="77777777" w:rsidTr="00EB436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4C558FDB" w14:textId="77777777" w:rsidR="00A45CC4" w:rsidRPr="00CC6D90" w:rsidRDefault="00A45CC4" w:rsidP="00251AA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097CA2AD" w14:textId="77777777" w:rsidR="00A45CC4" w:rsidRPr="00CC6D90" w:rsidRDefault="00A45CC4" w:rsidP="00251AA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0D79705D" w14:textId="77777777" w:rsidR="00A45CC4" w:rsidRPr="00CC6D90" w:rsidRDefault="00A45CC4" w:rsidP="00251AA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830B06" w:rsidRPr="00CC6D90" w14:paraId="26F0654A" w14:textId="77777777" w:rsidTr="00EB4362">
        <w:trPr>
          <w:cantSplit/>
        </w:trPr>
        <w:tc>
          <w:tcPr>
            <w:tcW w:w="1134" w:type="dxa"/>
          </w:tcPr>
          <w:p w14:paraId="31DCDB96" w14:textId="77777777" w:rsidR="00830B06" w:rsidRPr="00CC6D90" w:rsidRDefault="00830B06" w:rsidP="00830B06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00E0CC42" w14:textId="7FD1F46B" w:rsidR="00830B06" w:rsidRDefault="00906D4E" w:rsidP="00507BC1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Acceso a</w:t>
            </w:r>
            <w:r w:rsidR="00DF5675">
              <w:rPr>
                <w:rStyle w:val="Ninguno"/>
                <w:color w:val="000080"/>
                <w:sz w:val="16"/>
                <w:szCs w:val="16"/>
                <w:u w:color="000080"/>
              </w:rPr>
              <w:t>l</w:t>
            </w: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catálogo</w:t>
            </w:r>
            <w:r w:rsidR="00DF5675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Entidades</w:t>
            </w:r>
          </w:p>
        </w:tc>
        <w:tc>
          <w:tcPr>
            <w:tcW w:w="2410" w:type="dxa"/>
          </w:tcPr>
          <w:p w14:paraId="4B08AD62" w14:textId="77777777" w:rsidR="00830B06" w:rsidRPr="00CC6D90" w:rsidRDefault="005411F8" w:rsidP="00EB58E1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5B6DF5" w:rsidRPr="00CC6D90" w14:paraId="354C0AFF" w14:textId="77777777" w:rsidTr="00EB4362">
        <w:trPr>
          <w:cantSplit/>
        </w:trPr>
        <w:tc>
          <w:tcPr>
            <w:tcW w:w="1134" w:type="dxa"/>
          </w:tcPr>
          <w:p w14:paraId="6F6AA145" w14:textId="77777777" w:rsidR="005B6DF5" w:rsidRDefault="005B6DF5" w:rsidP="003F6D9E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68B9C8A7" w14:textId="77777777" w:rsidR="005B6DF5" w:rsidRPr="00605168" w:rsidRDefault="005B6DF5" w:rsidP="003F6D9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A53A0C9" w14:textId="77777777" w:rsidR="005B6DF5" w:rsidRDefault="005B6DF5" w:rsidP="003F6D9E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14EB985" w14:textId="77777777" w:rsidR="00A45CC4" w:rsidRPr="00CC6D90" w:rsidRDefault="00A45CC4" w:rsidP="00A45CC4">
      <w:pPr>
        <w:pStyle w:val="Ttulo1"/>
      </w:pPr>
      <w:bookmarkStart w:id="1" w:name="_Toc261000298"/>
      <w:bookmarkStart w:id="2" w:name="_Toc108021511"/>
      <w:r w:rsidRPr="00CC6D90">
        <w:t>Casos de Uso</w:t>
      </w:r>
      <w:bookmarkEnd w:id="1"/>
      <w:bookmarkEnd w:id="2"/>
    </w:p>
    <w:p w14:paraId="042FF7D7" w14:textId="77777777" w:rsidR="002B75FD" w:rsidRPr="00CC6D90" w:rsidRDefault="002B75FD" w:rsidP="002B75FD">
      <w:pPr>
        <w:pStyle w:val="Ttulo2"/>
        <w:numPr>
          <w:ilvl w:val="1"/>
          <w:numId w:val="8"/>
        </w:numPr>
      </w:pPr>
      <w:bookmarkStart w:id="3" w:name="_Toc108021512"/>
      <w:r w:rsidRPr="00CC6D90">
        <w:t xml:space="preserve">Caso de Uso </w:t>
      </w:r>
      <w:r w:rsidR="00906D4E">
        <w:t>1</w:t>
      </w:r>
      <w:bookmarkEnd w:id="3"/>
      <w:r w:rsidR="00906D4E">
        <w:tab/>
      </w:r>
      <w:r w:rsidR="00906D4E">
        <w:tab/>
      </w:r>
    </w:p>
    <w:p w14:paraId="3F43A263" w14:textId="77777777" w:rsidR="002B75FD" w:rsidRPr="00CC6D90" w:rsidRDefault="002B75FD" w:rsidP="002B75FD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021513"/>
      <w:r w:rsidRPr="00CC6D90">
        <w:rPr>
          <w:b/>
          <w:sz w:val="24"/>
          <w:szCs w:val="24"/>
        </w:rPr>
        <w:t xml:space="preserve">Identificación de Caso de Uso </w:t>
      </w:r>
      <w:r w:rsidR="00906D4E">
        <w:rPr>
          <w:b/>
          <w:sz w:val="24"/>
          <w:szCs w:val="24"/>
        </w:rPr>
        <w:t>1</w:t>
      </w:r>
      <w:bookmarkEnd w:id="4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2B75FD" w:rsidRPr="00CC6D90" w14:paraId="7CC15927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20B97B0C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6B22EFD" w14:textId="2DE2D895" w:rsidR="002B75FD" w:rsidRPr="00CC6D90" w:rsidRDefault="00DF5675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2B75FD" w:rsidRPr="00CC6D90" w14:paraId="2BA93405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208624AE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5539F642" w14:textId="77777777" w:rsidR="002B75FD" w:rsidRPr="00CC6D90" w:rsidRDefault="001555D0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Catálogo </w:t>
            </w:r>
            <w:r w:rsidR="00854078">
              <w:rPr>
                <w:rFonts w:cs="Arial"/>
                <w:color w:val="000080"/>
                <w:sz w:val="16"/>
                <w:szCs w:val="16"/>
              </w:rPr>
              <w:t>Entidades</w:t>
            </w:r>
          </w:p>
        </w:tc>
      </w:tr>
      <w:tr w:rsidR="002B75FD" w:rsidRPr="00CC6D90" w14:paraId="30C2402D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153D68D4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6FEB4BA7" w14:textId="2BB3C46D" w:rsidR="002B75FD" w:rsidRPr="00CC6D90" w:rsidRDefault="002B75FD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  <w:r w:rsidR="00DF5675">
              <w:rPr>
                <w:rFonts w:cs="Arial"/>
                <w:color w:val="000080"/>
                <w:sz w:val="16"/>
                <w:szCs w:val="16"/>
              </w:rPr>
              <w:t xml:space="preserve"> Querétaro</w:t>
            </w:r>
          </w:p>
        </w:tc>
      </w:tr>
      <w:tr w:rsidR="002B75FD" w:rsidRPr="00CC6D90" w14:paraId="0EFA6B70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2724D797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4B6F7C25" w14:textId="77777777" w:rsidR="002B75FD" w:rsidRPr="00CC6D90" w:rsidRDefault="00906D4E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11/05/2022</w:t>
            </w:r>
          </w:p>
        </w:tc>
      </w:tr>
      <w:tr w:rsidR="002B75FD" w:rsidRPr="00CC6D90" w14:paraId="06A94232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37F872EB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515D62EF" w14:textId="1035FB41" w:rsidR="002B75FD" w:rsidRPr="00CC6D90" w:rsidRDefault="00DF5675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2B75FD" w:rsidRPr="00CC6D90" w14:paraId="58680C3A" w14:textId="77777777" w:rsidTr="002D1637">
        <w:trPr>
          <w:cantSplit/>
        </w:trPr>
        <w:tc>
          <w:tcPr>
            <w:tcW w:w="2410" w:type="dxa"/>
            <w:shd w:val="clear" w:color="auto" w:fill="000080"/>
          </w:tcPr>
          <w:p w14:paraId="265D23B3" w14:textId="77777777" w:rsidR="002B75FD" w:rsidRPr="00CC6D90" w:rsidRDefault="002B75FD" w:rsidP="002D163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5E2F51F5" w14:textId="712455DE" w:rsidR="002B75FD" w:rsidRPr="00CC6D90" w:rsidRDefault="00DF5675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06/07/2022</w:t>
            </w:r>
          </w:p>
        </w:tc>
      </w:tr>
    </w:tbl>
    <w:p w14:paraId="2AAA0050" w14:textId="77777777" w:rsidR="002B75FD" w:rsidRPr="00CC6D90" w:rsidRDefault="002B75FD" w:rsidP="002B75FD">
      <w:pPr>
        <w:spacing w:beforeLines="60" w:before="144" w:afterLines="60" w:after="144"/>
      </w:pPr>
    </w:p>
    <w:p w14:paraId="56DABE79" w14:textId="77777777" w:rsidR="002B75FD" w:rsidRPr="00CC6D90" w:rsidRDefault="002B75FD" w:rsidP="002B75FD">
      <w:pPr>
        <w:pStyle w:val="Ttulo2"/>
        <w:numPr>
          <w:ilvl w:val="2"/>
          <w:numId w:val="8"/>
        </w:numPr>
        <w:spacing w:beforeLines="60" w:before="144" w:afterLines="60" w:after="144" w:line="360" w:lineRule="auto"/>
        <w:rPr>
          <w:sz w:val="24"/>
          <w:szCs w:val="24"/>
        </w:rPr>
      </w:pPr>
      <w:bookmarkStart w:id="5" w:name="_Toc108021514"/>
      <w:r w:rsidRPr="00CC6D90">
        <w:rPr>
          <w:sz w:val="24"/>
          <w:szCs w:val="24"/>
        </w:rPr>
        <w:t xml:space="preserve">Definición de Caso de Uso </w:t>
      </w:r>
      <w:r w:rsidR="00906D4E">
        <w:rPr>
          <w:sz w:val="24"/>
          <w:szCs w:val="24"/>
        </w:rPr>
        <w:t>1</w:t>
      </w:r>
      <w:bookmarkEnd w:id="5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2B75FD" w:rsidRPr="00CC6D90" w14:paraId="03FDFAE5" w14:textId="77777777" w:rsidTr="002D1637">
        <w:tc>
          <w:tcPr>
            <w:tcW w:w="9072" w:type="dxa"/>
            <w:shd w:val="clear" w:color="auto" w:fill="000080"/>
          </w:tcPr>
          <w:p w14:paraId="20CA17C1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2B75FD" w:rsidRPr="00CC6D90" w14:paraId="1D026FFF" w14:textId="77777777" w:rsidTr="002D1637">
        <w:tc>
          <w:tcPr>
            <w:tcW w:w="9072" w:type="dxa"/>
            <w:tcBorders>
              <w:bottom w:val="single" w:sz="6" w:space="0" w:color="auto"/>
            </w:tcBorders>
          </w:tcPr>
          <w:p w14:paraId="418EC403" w14:textId="77777777" w:rsidR="002B75FD" w:rsidRPr="00CC6D90" w:rsidRDefault="001D6315" w:rsidP="002D1637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2B75FD" w:rsidRPr="00CC6D90" w14:paraId="73640273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18F595D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2B75FD" w:rsidRPr="00CC6D90" w14:paraId="5C013D26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EBEE26C" w14:textId="77777777" w:rsidR="002B75FD" w:rsidRPr="003F6D9E" w:rsidRDefault="001D6315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Desarrollar una pantalla para el mantenimiento del catálogo de </w:t>
            </w:r>
            <w:r w:rsidR="00854078">
              <w:rPr>
                <w:rFonts w:cs="Arial"/>
                <w:color w:val="000080"/>
                <w:sz w:val="16"/>
                <w:szCs w:val="16"/>
              </w:rPr>
              <w:t>entidades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, donde se permita dar de alta, modificar y consultar las </w:t>
            </w:r>
            <w:r w:rsidR="00854078">
              <w:rPr>
                <w:rFonts w:cs="Arial"/>
                <w:color w:val="000080"/>
                <w:sz w:val="16"/>
                <w:szCs w:val="16"/>
              </w:rPr>
              <w:t>entidades.</w:t>
            </w:r>
          </w:p>
        </w:tc>
      </w:tr>
      <w:tr w:rsidR="002B75FD" w:rsidRPr="00CC6D90" w14:paraId="5B830FBE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693B492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2B75FD" w:rsidRPr="00CC6D90" w14:paraId="75185508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DFFC989" w14:textId="77777777" w:rsidR="002B75FD" w:rsidRDefault="002B75FD" w:rsidP="002D1637">
            <w:pPr>
              <w:pStyle w:val="Tabla"/>
              <w:numPr>
                <w:ilvl w:val="0"/>
                <w:numId w:val="7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</w:t>
            </w:r>
            <w:r w:rsidR="006907FA">
              <w:rPr>
                <w:rFonts w:cs="Arial"/>
                <w:color w:val="000080"/>
                <w:sz w:val="16"/>
                <w:szCs w:val="16"/>
              </w:rPr>
              <w:t>estas previamente logueado</w:t>
            </w:r>
            <w:r w:rsidR="00C34C6A">
              <w:rPr>
                <w:rFonts w:cs="Arial"/>
                <w:color w:val="000080"/>
                <w:sz w:val="16"/>
                <w:szCs w:val="16"/>
              </w:rPr>
              <w:t xml:space="preserve"> en el sistema</w:t>
            </w:r>
            <w:r w:rsidR="008B4C30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E469DD">
              <w:rPr>
                <w:rFonts w:cs="Arial"/>
                <w:color w:val="000080"/>
                <w:sz w:val="16"/>
                <w:szCs w:val="16"/>
              </w:rPr>
              <w:t>de acuerdo con</w:t>
            </w:r>
            <w:r w:rsidR="008B4C30">
              <w:rPr>
                <w:rFonts w:cs="Arial"/>
                <w:color w:val="000080"/>
                <w:sz w:val="16"/>
                <w:szCs w:val="16"/>
              </w:rPr>
              <w:t xml:space="preserve"> su perfil</w:t>
            </w:r>
            <w:r w:rsidR="006907FA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68E35A9E" w14:textId="77777777" w:rsidR="002B75FD" w:rsidRPr="00300D3B" w:rsidRDefault="002B75FD" w:rsidP="002D1637">
            <w:pPr>
              <w:pStyle w:val="Tabla"/>
              <w:numPr>
                <w:ilvl w:val="0"/>
                <w:numId w:val="7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</w:t>
            </w:r>
            <w:r w:rsidR="001D6315">
              <w:rPr>
                <w:rFonts w:cs="Arial"/>
                <w:color w:val="000080"/>
                <w:sz w:val="16"/>
                <w:szCs w:val="16"/>
              </w:rPr>
              <w:t xml:space="preserve">tener los permisos para realizar las </w:t>
            </w:r>
            <w:r w:rsidR="005411F8">
              <w:rPr>
                <w:rFonts w:cs="Arial"/>
                <w:color w:val="000080"/>
                <w:sz w:val="16"/>
                <w:szCs w:val="16"/>
              </w:rPr>
              <w:t>acciones altas</w:t>
            </w:r>
            <w:r w:rsidR="00FF1944">
              <w:rPr>
                <w:rFonts w:cs="Arial"/>
                <w:color w:val="000080"/>
                <w:sz w:val="16"/>
                <w:szCs w:val="16"/>
              </w:rPr>
              <w:t>, consulta</w:t>
            </w:r>
            <w:r w:rsidR="00854078">
              <w:rPr>
                <w:rFonts w:cs="Arial"/>
                <w:color w:val="000080"/>
                <w:sz w:val="16"/>
                <w:szCs w:val="16"/>
              </w:rPr>
              <w:t>, borrar</w:t>
            </w:r>
            <w:r w:rsidR="00FF1944">
              <w:rPr>
                <w:rFonts w:cs="Arial"/>
                <w:color w:val="000080"/>
                <w:sz w:val="16"/>
                <w:szCs w:val="16"/>
              </w:rPr>
              <w:t xml:space="preserve"> y modificación.</w:t>
            </w:r>
          </w:p>
        </w:tc>
      </w:tr>
      <w:tr w:rsidR="002B75FD" w:rsidRPr="00CC6D90" w14:paraId="5DA9FC47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831ADA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2B75FD" w:rsidRPr="00CC6D90" w14:paraId="7FA11C48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401CE3" w14:textId="77777777" w:rsidR="002B75FD" w:rsidRPr="00CC6D90" w:rsidRDefault="002B75FD" w:rsidP="002D1637">
            <w:pPr>
              <w:pStyle w:val="Tabla"/>
              <w:numPr>
                <w:ilvl w:val="0"/>
                <w:numId w:val="7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Mostrar el aplicativo </w:t>
            </w:r>
            <w:r w:rsidR="001C5130">
              <w:rPr>
                <w:rFonts w:cs="Arial"/>
                <w:color w:val="000080"/>
                <w:sz w:val="16"/>
                <w:szCs w:val="16"/>
              </w:rPr>
              <w:t>de acuerdo con el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perfil</w:t>
            </w:r>
          </w:p>
        </w:tc>
      </w:tr>
      <w:tr w:rsidR="002B75FD" w:rsidRPr="00CC6D90" w14:paraId="08168007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2C704F8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2B75FD" w:rsidRPr="00D22FDF" w14:paraId="508BA631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23A4F87" w14:textId="77777777" w:rsidR="00FF1944" w:rsidRDefault="00FF1944" w:rsidP="00C608E8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selecciona el menú de Catalogo </w:t>
            </w:r>
            <w:r w:rsidR="00854078">
              <w:rPr>
                <w:rFonts w:cs="Arial"/>
                <w:color w:val="000080"/>
                <w:sz w:val="16"/>
                <w:szCs w:val="16"/>
              </w:rPr>
              <w:t xml:space="preserve">Entidades </w:t>
            </w:r>
          </w:p>
          <w:p w14:paraId="7209D6B7" w14:textId="19FF190A" w:rsidR="00FF1944" w:rsidRDefault="00FF1944" w:rsidP="00C608E8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muestra la pantalla de </w:t>
            </w:r>
            <w:r w:rsidR="009173FD">
              <w:rPr>
                <w:rFonts w:cs="Arial"/>
                <w:color w:val="000080"/>
                <w:sz w:val="16"/>
                <w:szCs w:val="16"/>
              </w:rPr>
              <w:t>Entidades</w:t>
            </w:r>
          </w:p>
          <w:p w14:paraId="7483A3F5" w14:textId="761468CD" w:rsidR="00C608E8" w:rsidRDefault="00C608E8" w:rsidP="00C608E8">
            <w:pPr>
              <w:pStyle w:val="Tabla"/>
              <w:numPr>
                <w:ilvl w:val="1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Entidades [PR2]</w:t>
            </w:r>
            <w:r w:rsidR="00F4729E">
              <w:rPr>
                <w:rFonts w:cs="Arial"/>
                <w:color w:val="000080"/>
                <w:sz w:val="16"/>
                <w:szCs w:val="16"/>
              </w:rPr>
              <w:t>[FA2][FA3]</w:t>
            </w:r>
          </w:p>
          <w:p w14:paraId="7935F15A" w14:textId="77777777" w:rsidR="00C608E8" w:rsidRDefault="00C608E8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Entidad </w:t>
            </w:r>
          </w:p>
          <w:p w14:paraId="77FE5EB1" w14:textId="38A39462" w:rsidR="00C608E8" w:rsidRPr="00C608E8" w:rsidRDefault="00C608E8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</w:t>
            </w:r>
          </w:p>
          <w:p w14:paraId="6A7063FB" w14:textId="087E7FED" w:rsidR="00DF5675" w:rsidRDefault="00DF5675" w:rsidP="00C608E8">
            <w:pPr>
              <w:pStyle w:val="Tabla"/>
              <w:numPr>
                <w:ilvl w:val="1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</w:t>
            </w:r>
          </w:p>
          <w:p w14:paraId="7E7F212A" w14:textId="511E748E" w:rsidR="00E5174A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País</w:t>
            </w:r>
            <w:r w:rsidR="001555D0">
              <w:rPr>
                <w:rFonts w:cs="Arial"/>
                <w:color w:val="000080"/>
                <w:sz w:val="16"/>
                <w:szCs w:val="16"/>
              </w:rPr>
              <w:t xml:space="preserve"> (RN2)</w:t>
            </w:r>
            <w:r w:rsidR="006924FA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C608E8">
              <w:rPr>
                <w:rFonts w:cs="Arial"/>
                <w:color w:val="000080"/>
                <w:sz w:val="16"/>
                <w:szCs w:val="16"/>
              </w:rPr>
              <w:t>[PR1]</w:t>
            </w:r>
          </w:p>
          <w:p w14:paraId="4A310278" w14:textId="3D9578D9" w:rsidR="005411F8" w:rsidRPr="007F1382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7F1382">
              <w:rPr>
                <w:rFonts w:cs="Arial"/>
                <w:color w:val="002060"/>
                <w:sz w:val="16"/>
                <w:szCs w:val="16"/>
              </w:rPr>
              <w:t>Entidad</w:t>
            </w:r>
            <w:r w:rsidR="00FD0EFA" w:rsidRPr="007F1382">
              <w:rPr>
                <w:rFonts w:cs="Arial"/>
                <w:color w:val="002060"/>
                <w:sz w:val="16"/>
                <w:szCs w:val="16"/>
              </w:rPr>
              <w:t xml:space="preserve"> 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E1</w:t>
            </w:r>
            <w:r w:rsidR="00FD0EFA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  <w:r w:rsidR="00C92DD3" w:rsidRPr="007F1382">
              <w:rPr>
                <w:rFonts w:cs="Arial"/>
                <w:color w:val="002060"/>
                <w:sz w:val="16"/>
                <w:szCs w:val="16"/>
              </w:rPr>
              <w:t>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E2</w:t>
            </w:r>
            <w:r w:rsidR="00C92DD3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</w:p>
          <w:p w14:paraId="553885FE" w14:textId="18460EC3" w:rsidR="00A210C5" w:rsidRPr="007F1382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7F1382">
              <w:rPr>
                <w:rFonts w:cs="Arial"/>
                <w:color w:val="002060"/>
                <w:sz w:val="16"/>
                <w:szCs w:val="16"/>
              </w:rPr>
              <w:t>Abreviatura</w:t>
            </w:r>
            <w:r w:rsidR="00C92DD3"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 w:rsidR="00D52609" w:rsidRPr="007F1382">
              <w:rPr>
                <w:rFonts w:cs="Arial"/>
                <w:color w:val="002060"/>
                <w:sz w:val="16"/>
                <w:szCs w:val="16"/>
              </w:rPr>
              <w:t>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E2</w:t>
            </w:r>
            <w:r w:rsidR="00D52609" w:rsidRPr="007F1382">
              <w:rPr>
                <w:rFonts w:cs="Arial"/>
                <w:color w:val="002060"/>
                <w:sz w:val="16"/>
                <w:szCs w:val="16"/>
              </w:rPr>
              <w:t xml:space="preserve">] </w:t>
            </w:r>
            <w:r w:rsidR="00C92DD3" w:rsidRPr="007F1382">
              <w:rPr>
                <w:rFonts w:cs="Arial"/>
                <w:color w:val="002060"/>
                <w:sz w:val="16"/>
                <w:szCs w:val="16"/>
              </w:rPr>
              <w:t>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E3</w:t>
            </w:r>
            <w:r w:rsidR="00C92DD3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</w:p>
          <w:p w14:paraId="7479374A" w14:textId="7A924DAA" w:rsidR="005411F8" w:rsidRPr="007F1382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7F1382">
              <w:rPr>
                <w:rFonts w:cs="Arial"/>
                <w:color w:val="002060"/>
                <w:sz w:val="16"/>
                <w:szCs w:val="16"/>
              </w:rPr>
              <w:t>Clave CNBV</w:t>
            </w:r>
            <w:r w:rsidR="00D52609" w:rsidRPr="007F1382">
              <w:rPr>
                <w:rFonts w:cs="Arial"/>
                <w:color w:val="002060"/>
                <w:sz w:val="16"/>
                <w:szCs w:val="16"/>
              </w:rPr>
              <w:t xml:space="preserve"> 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E4</w:t>
            </w:r>
            <w:r w:rsidR="00D52609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  <w:r w:rsidR="00025316" w:rsidRPr="007F1382">
              <w:rPr>
                <w:rFonts w:cs="Arial"/>
                <w:color w:val="002060"/>
                <w:sz w:val="16"/>
                <w:szCs w:val="16"/>
              </w:rPr>
              <w:t>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E5</w:t>
            </w:r>
            <w:r w:rsidR="00025316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</w:p>
          <w:p w14:paraId="694AFFCD" w14:textId="588B0F1F" w:rsidR="00A210C5" w:rsidRPr="007F1382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7F1382">
              <w:rPr>
                <w:rFonts w:cs="Arial"/>
                <w:color w:val="002060"/>
                <w:sz w:val="16"/>
                <w:szCs w:val="16"/>
              </w:rPr>
              <w:t>Código Broxel</w:t>
            </w:r>
            <w:r w:rsidR="00025316" w:rsidRPr="007F1382">
              <w:rPr>
                <w:rFonts w:cs="Arial"/>
                <w:color w:val="002060"/>
                <w:sz w:val="16"/>
                <w:szCs w:val="16"/>
              </w:rPr>
              <w:t xml:space="preserve"> 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E3</w:t>
            </w:r>
            <w:r w:rsidR="00025316" w:rsidRPr="007F1382">
              <w:rPr>
                <w:rFonts w:cs="Arial"/>
                <w:color w:val="002060"/>
                <w:sz w:val="16"/>
                <w:szCs w:val="16"/>
              </w:rPr>
              <w:t>] 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E5</w:t>
            </w:r>
            <w:r w:rsidR="00025316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</w:p>
          <w:p w14:paraId="7D44474B" w14:textId="71C181AC" w:rsidR="00A210C5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Nivel de riesgo </w:t>
            </w:r>
            <w:r w:rsidR="00E43720" w:rsidRPr="007F1382">
              <w:rPr>
                <w:rFonts w:cs="Arial"/>
                <w:color w:val="002060"/>
                <w:sz w:val="16"/>
                <w:szCs w:val="16"/>
              </w:rPr>
              <w:t>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E6</w:t>
            </w:r>
            <w:r w:rsidR="00E43720" w:rsidRPr="007F1382">
              <w:rPr>
                <w:rFonts w:cs="Arial"/>
                <w:color w:val="002060"/>
                <w:sz w:val="16"/>
                <w:szCs w:val="16"/>
              </w:rPr>
              <w:t>] [R</w:t>
            </w:r>
            <w:r w:rsidR="00633C6B">
              <w:rPr>
                <w:rFonts w:cs="Arial"/>
                <w:color w:val="002060"/>
                <w:sz w:val="16"/>
                <w:szCs w:val="16"/>
              </w:rPr>
              <w:t>E7</w:t>
            </w:r>
            <w:r w:rsidR="00E43720" w:rsidRPr="007F1382">
              <w:rPr>
                <w:rFonts w:cs="Arial"/>
                <w:color w:val="002060"/>
                <w:sz w:val="16"/>
                <w:szCs w:val="16"/>
              </w:rPr>
              <w:t>]</w:t>
            </w:r>
          </w:p>
          <w:p w14:paraId="320816E3" w14:textId="66F0CECE" w:rsidR="00DF5675" w:rsidRPr="007F1382" w:rsidRDefault="00DF5675" w:rsidP="00C608E8">
            <w:pPr>
              <w:pStyle w:val="Tabla"/>
              <w:numPr>
                <w:ilvl w:val="1"/>
                <w:numId w:val="9"/>
              </w:numPr>
              <w:rPr>
                <w:rFonts w:cs="Arial"/>
                <w:color w:val="002060"/>
                <w:sz w:val="16"/>
                <w:szCs w:val="16"/>
              </w:rPr>
            </w:pPr>
            <w:r>
              <w:rPr>
                <w:rFonts w:cs="Arial"/>
                <w:color w:val="002060"/>
                <w:sz w:val="16"/>
                <w:szCs w:val="16"/>
              </w:rPr>
              <w:lastRenderedPageBreak/>
              <w:t>Conjunto de botones</w:t>
            </w:r>
          </w:p>
          <w:p w14:paraId="4471BE98" w14:textId="1294C058" w:rsidR="000207E9" w:rsidRDefault="00D64B61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</w:t>
            </w:r>
            <w:r w:rsidR="000207E9">
              <w:rPr>
                <w:rFonts w:cs="Arial"/>
                <w:color w:val="000080"/>
                <w:sz w:val="16"/>
                <w:szCs w:val="16"/>
              </w:rPr>
              <w:t xml:space="preserve"> de Alta (FA</w:t>
            </w:r>
            <w:r w:rsidR="00F4729E">
              <w:rPr>
                <w:rFonts w:cs="Arial"/>
                <w:color w:val="000080"/>
                <w:sz w:val="16"/>
                <w:szCs w:val="16"/>
              </w:rPr>
              <w:t>1</w:t>
            </w:r>
            <w:r w:rsidR="000207E9">
              <w:rPr>
                <w:rFonts w:cs="Arial"/>
                <w:color w:val="000080"/>
                <w:sz w:val="16"/>
                <w:szCs w:val="16"/>
              </w:rPr>
              <w:t>)</w:t>
            </w:r>
          </w:p>
          <w:p w14:paraId="5AA9B691" w14:textId="0C221D6D" w:rsidR="000207E9" w:rsidRDefault="00D64B61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</w:t>
            </w:r>
            <w:r w:rsidR="000207E9">
              <w:rPr>
                <w:rFonts w:cs="Arial"/>
                <w:color w:val="000080"/>
                <w:sz w:val="16"/>
                <w:szCs w:val="16"/>
              </w:rPr>
              <w:t xml:space="preserve"> de Guardar</w:t>
            </w:r>
          </w:p>
          <w:p w14:paraId="3BCDC15A" w14:textId="77777777" w:rsidR="000207E9" w:rsidRDefault="00D64B61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</w:t>
            </w:r>
            <w:r w:rsidR="000207E9">
              <w:rPr>
                <w:rFonts w:cs="Arial"/>
                <w:color w:val="000080"/>
                <w:sz w:val="16"/>
                <w:szCs w:val="16"/>
              </w:rPr>
              <w:t xml:space="preserve"> Limpiar (</w:t>
            </w:r>
            <w:r>
              <w:rPr>
                <w:rFonts w:cs="Arial"/>
                <w:color w:val="000080"/>
                <w:sz w:val="16"/>
                <w:szCs w:val="16"/>
              </w:rPr>
              <w:t>FA4</w:t>
            </w:r>
            <w:r w:rsidR="000207E9">
              <w:rPr>
                <w:rFonts w:cs="Arial"/>
                <w:color w:val="000080"/>
                <w:sz w:val="16"/>
                <w:szCs w:val="16"/>
              </w:rPr>
              <w:t>)</w:t>
            </w:r>
          </w:p>
          <w:p w14:paraId="5F7F6A04" w14:textId="77777777" w:rsidR="00A210C5" w:rsidRDefault="00A210C5" w:rsidP="00C608E8">
            <w:pPr>
              <w:pStyle w:val="Tabla"/>
              <w:numPr>
                <w:ilvl w:val="2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 Borrar (FA5)</w:t>
            </w:r>
          </w:p>
          <w:p w14:paraId="6E9100CD" w14:textId="11DB00CB" w:rsidR="004C7585" w:rsidRDefault="00FF1944" w:rsidP="004C7585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C608E8">
              <w:rPr>
                <w:rFonts w:cs="Arial"/>
                <w:color w:val="000080"/>
                <w:sz w:val="16"/>
                <w:szCs w:val="16"/>
              </w:rPr>
              <w:t xml:space="preserve">sistema mostrara </w:t>
            </w:r>
            <w:r w:rsidR="006924FA">
              <w:rPr>
                <w:rFonts w:cs="Arial"/>
                <w:color w:val="000080"/>
                <w:sz w:val="16"/>
                <w:szCs w:val="16"/>
              </w:rPr>
              <w:t>la información del combo</w:t>
            </w:r>
            <w:r w:rsidR="00C608E8">
              <w:rPr>
                <w:rFonts w:cs="Arial"/>
                <w:color w:val="000080"/>
                <w:sz w:val="16"/>
                <w:szCs w:val="16"/>
              </w:rPr>
              <w:t xml:space="preserve"> países y </w:t>
            </w:r>
            <w:r w:rsidR="006924FA">
              <w:rPr>
                <w:rFonts w:cs="Arial"/>
                <w:color w:val="000080"/>
                <w:sz w:val="16"/>
                <w:szCs w:val="16"/>
              </w:rPr>
              <w:t>de la</w:t>
            </w:r>
            <w:r w:rsidR="00C608E8">
              <w:rPr>
                <w:rFonts w:cs="Arial"/>
                <w:color w:val="000080"/>
                <w:sz w:val="16"/>
                <w:szCs w:val="16"/>
              </w:rPr>
              <w:t xml:space="preserve"> tabla</w:t>
            </w:r>
            <w:r w:rsidR="004C7585">
              <w:rPr>
                <w:rFonts w:cs="Arial"/>
                <w:color w:val="000080"/>
                <w:sz w:val="16"/>
                <w:szCs w:val="16"/>
              </w:rPr>
              <w:t>, los campos entidad, abreviación, clave CNBV, código broxel, nivel de riesgo, el botón Guardar, Eliminar, Deshacer deshabilitados</w:t>
            </w:r>
            <w:r w:rsidR="006924FA">
              <w:rPr>
                <w:rFonts w:cs="Arial"/>
                <w:color w:val="000080"/>
                <w:sz w:val="16"/>
                <w:szCs w:val="16"/>
              </w:rPr>
              <w:t xml:space="preserve"> [PR1][PR2]</w:t>
            </w:r>
          </w:p>
          <w:p w14:paraId="32390543" w14:textId="203D6679" w:rsidR="002B75FD" w:rsidRPr="00D22FDF" w:rsidRDefault="002B75FD" w:rsidP="004C7585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2B75FD" w:rsidRPr="00CC6D90" w14:paraId="249809DC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8739140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2B75FD" w:rsidRPr="00CC6D90" w14:paraId="09599C0C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D5FDACB" w14:textId="0A8FAE6F" w:rsidR="00BD1C98" w:rsidRDefault="00BD1C98" w:rsidP="001C5130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6924FA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4C7585">
              <w:rPr>
                <w:rFonts w:cs="Arial"/>
                <w:b/>
                <w:color w:val="000080"/>
                <w:sz w:val="16"/>
                <w:szCs w:val="16"/>
              </w:rPr>
              <w:t>Modo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Alta </w:t>
            </w:r>
          </w:p>
          <w:p w14:paraId="51596D52" w14:textId="77777777" w:rsidR="00BD1C98" w:rsidRPr="00BD1C98" w:rsidRDefault="00BD1C98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alta</w:t>
            </w:r>
          </w:p>
          <w:p w14:paraId="6EC3B8E1" w14:textId="1CE39EDB" w:rsidR="00BD1C98" w:rsidRPr="004C7585" w:rsidRDefault="00BD1C98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habilita </w:t>
            </w:r>
            <w:r w:rsidR="009173FD">
              <w:rPr>
                <w:rFonts w:cs="Arial"/>
                <w:bCs/>
                <w:color w:val="000080"/>
                <w:sz w:val="16"/>
                <w:szCs w:val="16"/>
              </w:rPr>
              <w:t>los campos a capturar</w:t>
            </w:r>
          </w:p>
          <w:p w14:paraId="6351F646" w14:textId="0A1985B4" w:rsidR="004C7585" w:rsidRPr="004C7585" w:rsidRDefault="004C7585" w:rsidP="00F4729E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Entidad</w:t>
            </w:r>
          </w:p>
          <w:p w14:paraId="51AC9E96" w14:textId="08820128" w:rsidR="004C7585" w:rsidRPr="004C7585" w:rsidRDefault="004C7585" w:rsidP="00F4729E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Abreviación </w:t>
            </w:r>
          </w:p>
          <w:p w14:paraId="7E73008B" w14:textId="5482C40E" w:rsidR="004C7585" w:rsidRPr="004C7585" w:rsidRDefault="004C7585" w:rsidP="00F4729E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CNBV</w:t>
            </w:r>
          </w:p>
          <w:p w14:paraId="37A83E87" w14:textId="752C5460" w:rsidR="004C7585" w:rsidRPr="004C7585" w:rsidRDefault="004C7585" w:rsidP="00F4729E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Código Broxel</w:t>
            </w:r>
          </w:p>
          <w:p w14:paraId="6D5B02C1" w14:textId="68187CA5" w:rsidR="004C7585" w:rsidRDefault="004C7585" w:rsidP="00F4729E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Nivel de riesgo</w:t>
            </w:r>
          </w:p>
          <w:p w14:paraId="659884A0" w14:textId="00FC7421" w:rsidR="00BD1C98" w:rsidRPr="00BD1C98" w:rsidRDefault="004C7585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captura la información en los campos</w:t>
            </w:r>
          </w:p>
          <w:p w14:paraId="2724D5C1" w14:textId="77777777" w:rsidR="00BD1C98" w:rsidRPr="000562D1" w:rsidRDefault="00BD1C98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da clic en </w:t>
            </w:r>
            <w:r w:rsidR="000562D1">
              <w:rPr>
                <w:rFonts w:cs="Arial"/>
                <w:bCs/>
                <w:color w:val="000080"/>
                <w:sz w:val="16"/>
                <w:szCs w:val="16"/>
              </w:rPr>
              <w:t>el botón guardar.</w:t>
            </w:r>
          </w:p>
          <w:p w14:paraId="4B29089B" w14:textId="6FFFCE7B" w:rsidR="000562D1" w:rsidRPr="004C7585" w:rsidRDefault="000562D1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guarda la nueva </w:t>
            </w:r>
            <w:r w:rsidR="009173FD">
              <w:rPr>
                <w:rFonts w:cs="Arial"/>
                <w:bCs/>
                <w:color w:val="000080"/>
                <w:sz w:val="16"/>
                <w:szCs w:val="16"/>
              </w:rPr>
              <w:t>entidad</w:t>
            </w:r>
          </w:p>
          <w:p w14:paraId="43A1433D" w14:textId="75B38777" w:rsidR="004C7585" w:rsidRDefault="004C7585" w:rsidP="00F4729E">
            <w:pPr>
              <w:pStyle w:val="Tabl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muestra un mensaje de éxito o error</w:t>
            </w:r>
          </w:p>
          <w:p w14:paraId="003C04B2" w14:textId="1C296BDD" w:rsidR="00BD1C98" w:rsidRDefault="00BD1C98" w:rsidP="001C5130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6924FA">
              <w:rPr>
                <w:rFonts w:cs="Arial"/>
                <w:b/>
                <w:color w:val="000080"/>
                <w:sz w:val="16"/>
                <w:szCs w:val="16"/>
              </w:rPr>
              <w:t>2</w:t>
            </w:r>
            <w:r w:rsidR="000562D1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4C7585">
              <w:rPr>
                <w:rFonts w:cs="Arial"/>
                <w:b/>
                <w:color w:val="000080"/>
                <w:sz w:val="16"/>
                <w:szCs w:val="16"/>
              </w:rPr>
              <w:t>Modo</w:t>
            </w:r>
            <w:r w:rsidR="000562D1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4C7585">
              <w:rPr>
                <w:rFonts w:cs="Arial"/>
                <w:b/>
                <w:color w:val="000080"/>
                <w:sz w:val="16"/>
                <w:szCs w:val="16"/>
              </w:rPr>
              <w:t>Edición</w:t>
            </w:r>
          </w:p>
          <w:p w14:paraId="198CC0BC" w14:textId="5251DDA2" w:rsidR="000562D1" w:rsidRPr="00F4729E" w:rsidRDefault="000562D1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da clic </w:t>
            </w:r>
            <w:r w:rsidR="004C7585">
              <w:rPr>
                <w:rFonts w:cs="Arial"/>
                <w:bCs/>
                <w:color w:val="000080"/>
                <w:sz w:val="16"/>
                <w:szCs w:val="16"/>
              </w:rPr>
              <w:t xml:space="preserve">en </w:t>
            </w:r>
            <w:r w:rsidR="00F4729E">
              <w:rPr>
                <w:rFonts w:cs="Arial"/>
                <w:bCs/>
                <w:color w:val="000080"/>
                <w:sz w:val="16"/>
                <w:szCs w:val="16"/>
              </w:rPr>
              <w:t>la tabla</w:t>
            </w:r>
          </w:p>
          <w:p w14:paraId="61467C81" w14:textId="6251FE6C" w:rsidR="00F4729E" w:rsidRPr="00F4729E" w:rsidRDefault="00F4729E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una fila</w:t>
            </w:r>
          </w:p>
          <w:p w14:paraId="7E9A57B0" w14:textId="20F42D85" w:rsidR="00F4729E" w:rsidRPr="00F4729E" w:rsidRDefault="00F4729E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carga la información de la fila y habilita los campos </w:t>
            </w:r>
          </w:p>
          <w:p w14:paraId="081DD56D" w14:textId="77777777" w:rsidR="00F4729E" w:rsidRPr="004C7585" w:rsidRDefault="00F4729E" w:rsidP="00F4729E">
            <w:pPr>
              <w:pStyle w:val="Tabla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Entidad</w:t>
            </w:r>
          </w:p>
          <w:p w14:paraId="7B917948" w14:textId="77777777" w:rsidR="00F4729E" w:rsidRPr="004C7585" w:rsidRDefault="00F4729E" w:rsidP="00F4729E">
            <w:pPr>
              <w:pStyle w:val="Tabla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Abreviación </w:t>
            </w:r>
          </w:p>
          <w:p w14:paraId="16E6B253" w14:textId="77777777" w:rsidR="00F4729E" w:rsidRPr="004C7585" w:rsidRDefault="00F4729E" w:rsidP="00F4729E">
            <w:pPr>
              <w:pStyle w:val="Tabla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CNBV</w:t>
            </w:r>
          </w:p>
          <w:p w14:paraId="2B53D4AC" w14:textId="77777777" w:rsidR="00F4729E" w:rsidRPr="004C7585" w:rsidRDefault="00F4729E" w:rsidP="00F4729E">
            <w:pPr>
              <w:pStyle w:val="Tabla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Código Broxel</w:t>
            </w:r>
          </w:p>
          <w:p w14:paraId="528309DA" w14:textId="08E040FF" w:rsidR="00F4729E" w:rsidRPr="00F4729E" w:rsidRDefault="00F4729E" w:rsidP="00F4729E">
            <w:pPr>
              <w:pStyle w:val="Tabla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Nivel de riesgo</w:t>
            </w:r>
          </w:p>
          <w:p w14:paraId="6389B0FC" w14:textId="77777777" w:rsidR="00F4729E" w:rsidRPr="000562D1" w:rsidRDefault="00F4729E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guardar.</w:t>
            </w:r>
          </w:p>
          <w:p w14:paraId="3457988D" w14:textId="1101CE6A" w:rsidR="00F4729E" w:rsidRPr="004C7585" w:rsidRDefault="00F4729E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guarda los cambios a la entidad</w:t>
            </w:r>
          </w:p>
          <w:p w14:paraId="1F842D5F" w14:textId="77777777" w:rsidR="00F4729E" w:rsidRDefault="00F4729E" w:rsidP="00F4729E">
            <w:pPr>
              <w:pStyle w:val="Tabl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muestra un mensaje de éxito o error</w:t>
            </w:r>
          </w:p>
          <w:p w14:paraId="1F57C959" w14:textId="5D02F8F8" w:rsidR="004C7585" w:rsidRDefault="004C7585" w:rsidP="004C7585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FA3 Modo Eliminación</w:t>
            </w:r>
          </w:p>
          <w:p w14:paraId="6CBCCDBC" w14:textId="0DFEB738" w:rsidR="00F4729E" w:rsidRPr="00F4729E" w:rsidRDefault="00F4729E" w:rsidP="00F4729E">
            <w:pPr>
              <w:pStyle w:val="Tabl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la tabla</w:t>
            </w:r>
          </w:p>
          <w:p w14:paraId="519F41B9" w14:textId="222D8C7A" w:rsidR="00F4729E" w:rsidRPr="00F4729E" w:rsidRDefault="00F4729E" w:rsidP="00F4729E">
            <w:pPr>
              <w:pStyle w:val="Tabl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una fila</w:t>
            </w:r>
          </w:p>
          <w:p w14:paraId="10CD6D5A" w14:textId="10E55E96" w:rsidR="0068669E" w:rsidRPr="00F4729E" w:rsidRDefault="00F4729E" w:rsidP="00F4729E">
            <w:pPr>
              <w:pStyle w:val="Tabl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Le da clic al botón eliminar</w:t>
            </w:r>
          </w:p>
          <w:p w14:paraId="4BC648D8" w14:textId="0E541C7C" w:rsidR="00F4729E" w:rsidRPr="00F4729E" w:rsidRDefault="00F4729E" w:rsidP="00F4729E">
            <w:pPr>
              <w:pStyle w:val="Tabl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elimina el registro</w:t>
            </w:r>
          </w:p>
          <w:p w14:paraId="4BD587C7" w14:textId="58CABF64" w:rsidR="00F4729E" w:rsidRPr="003C7E77" w:rsidRDefault="00F4729E" w:rsidP="00F4729E">
            <w:pPr>
              <w:pStyle w:val="Tabl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muestra un mensaje de éxito o error</w:t>
            </w:r>
          </w:p>
          <w:p w14:paraId="38991440" w14:textId="77777777" w:rsidR="003C7E77" w:rsidRDefault="003C7E77" w:rsidP="003C7E77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FA4 Limpiar </w:t>
            </w:r>
          </w:p>
          <w:p w14:paraId="63AAA43A" w14:textId="77777777" w:rsidR="003C7E77" w:rsidRPr="000562D1" w:rsidRDefault="003C7E77" w:rsidP="003C7E77">
            <w:pPr>
              <w:pStyle w:val="Tabl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Deshacer</w:t>
            </w:r>
          </w:p>
          <w:p w14:paraId="246B4221" w14:textId="77777777" w:rsidR="003C7E77" w:rsidRPr="00390763" w:rsidRDefault="003C7E77" w:rsidP="003C7E77">
            <w:pPr>
              <w:pStyle w:val="Tabl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5A4957">
              <w:rPr>
                <w:rFonts w:cs="Arial"/>
                <w:bCs/>
                <w:color w:val="000080"/>
                <w:sz w:val="16"/>
                <w:szCs w:val="16"/>
              </w:rPr>
              <w:t xml:space="preserve">El sistema limpia los campos </w:t>
            </w:r>
          </w:p>
          <w:p w14:paraId="3777B863" w14:textId="06E7E90D" w:rsidR="003C7E77" w:rsidRPr="004C7585" w:rsidRDefault="003C7E77" w:rsidP="003C7E77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Entidad</w:t>
            </w:r>
          </w:p>
          <w:p w14:paraId="06E99119" w14:textId="77777777" w:rsidR="003C7E77" w:rsidRPr="004C7585" w:rsidRDefault="003C7E77" w:rsidP="003C7E77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Abreviación </w:t>
            </w:r>
          </w:p>
          <w:p w14:paraId="49702B79" w14:textId="77777777" w:rsidR="003C7E77" w:rsidRPr="004C7585" w:rsidRDefault="003C7E77" w:rsidP="003C7E77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CNBV</w:t>
            </w:r>
          </w:p>
          <w:p w14:paraId="6F408E0E" w14:textId="77777777" w:rsidR="003C7E77" w:rsidRPr="004C7585" w:rsidRDefault="003C7E77" w:rsidP="003C7E77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Código Broxel</w:t>
            </w:r>
          </w:p>
          <w:p w14:paraId="1A96ABC5" w14:textId="77777777" w:rsidR="003C7E77" w:rsidRDefault="003C7E77" w:rsidP="003C7E77">
            <w:pPr>
              <w:pStyle w:val="Tabl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Nivel de riesgo</w:t>
            </w:r>
          </w:p>
          <w:p w14:paraId="41D4A589" w14:textId="214861A3" w:rsidR="003C7E77" w:rsidRPr="00390763" w:rsidRDefault="003C7E77" w:rsidP="003C7E77">
            <w:pPr>
              <w:pStyle w:val="Tabl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  <w:p w14:paraId="15DF3F6E" w14:textId="77777777" w:rsidR="003C7E77" w:rsidRPr="00390763" w:rsidRDefault="003C7E77" w:rsidP="003C7E77">
            <w:pPr>
              <w:pStyle w:val="Tabl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deshabilita los botones</w:t>
            </w:r>
          </w:p>
          <w:p w14:paraId="30911D74" w14:textId="77777777" w:rsidR="003C7E77" w:rsidRPr="00390763" w:rsidRDefault="003C7E77" w:rsidP="003C7E77">
            <w:pPr>
              <w:pStyle w:val="Tabl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Guardar</w:t>
            </w:r>
          </w:p>
          <w:p w14:paraId="4A23B159" w14:textId="3509C2AC" w:rsidR="003C7E77" w:rsidRPr="003C7E77" w:rsidRDefault="003C7E77" w:rsidP="003C7E77">
            <w:pPr>
              <w:pStyle w:val="Tabl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  <w:p w14:paraId="527E0FC2" w14:textId="1E572C14" w:rsidR="003C7E77" w:rsidRPr="005A4957" w:rsidRDefault="003C7E77" w:rsidP="003C7E77">
            <w:pPr>
              <w:pStyle w:val="Tabl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Borrar</w:t>
            </w:r>
          </w:p>
          <w:p w14:paraId="751D3AAA" w14:textId="77777777" w:rsidR="003C7E77" w:rsidRDefault="003C7E77" w:rsidP="003C7E77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  <w:p w14:paraId="4F72FCD0" w14:textId="1591AE03" w:rsidR="00A23E08" w:rsidRPr="00A23E08" w:rsidRDefault="00A23E08" w:rsidP="0068669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 xml:space="preserve"> </w:t>
            </w:r>
          </w:p>
        </w:tc>
      </w:tr>
      <w:tr w:rsidR="002B75FD" w:rsidRPr="00CC6D90" w14:paraId="77687E37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C41BBA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Variantes:</w:t>
            </w:r>
          </w:p>
        </w:tc>
      </w:tr>
      <w:tr w:rsidR="002B75FD" w:rsidRPr="00CC6D90" w14:paraId="018BEB57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EBF0767" w14:textId="77777777" w:rsidR="002B75FD" w:rsidRPr="00CC6D90" w:rsidRDefault="002B75FD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2B75FD" w:rsidRPr="00CC6D90" w14:paraId="1C4B34E5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FD011E3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2B75FD" w:rsidRPr="00CC6D90" w14:paraId="7DAD4084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C38E4C6" w14:textId="77777777" w:rsidR="002B75FD" w:rsidRPr="00CC6D90" w:rsidRDefault="002B75FD" w:rsidP="002D1637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2B75FD" w:rsidRPr="00CC6D90" w14:paraId="26801479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90F7D1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2B75FD" w:rsidRPr="00CC6D90" w14:paraId="41A6A1F1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A9E3010" w14:textId="77777777" w:rsidR="002B75FD" w:rsidRPr="00CC6D90" w:rsidRDefault="002B75FD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Diario</w:t>
            </w:r>
          </w:p>
        </w:tc>
      </w:tr>
      <w:tr w:rsidR="002B75FD" w:rsidRPr="00CC6D90" w14:paraId="6DA61000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09F6302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2B75FD" w:rsidRPr="00CC6D90" w14:paraId="4C05ED2E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6C0CCC2" w14:textId="57DA7DCD" w:rsidR="005A4957" w:rsidRPr="007F1382" w:rsidRDefault="005A4957" w:rsidP="005A4957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RN1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El campo se encuentra deshabilitado, hasta que el usuario de clic en el </w:t>
            </w:r>
            <w:r w:rsidR="001555D0" w:rsidRPr="007F1382">
              <w:rPr>
                <w:rFonts w:cs="Arial"/>
                <w:color w:val="002060"/>
                <w:sz w:val="16"/>
                <w:szCs w:val="16"/>
              </w:rPr>
              <w:t>botón de alta</w:t>
            </w:r>
          </w:p>
          <w:p w14:paraId="7D7BF295" w14:textId="37F1F1EA" w:rsidR="002B75FD" w:rsidRPr="007F1382" w:rsidRDefault="005A4957" w:rsidP="005A4957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RN2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El sistema consulta las </w:t>
            </w:r>
            <w:r w:rsidR="00595B7D" w:rsidRPr="007F1382">
              <w:rPr>
                <w:rFonts w:cs="Arial"/>
                <w:color w:val="002060"/>
                <w:sz w:val="16"/>
                <w:szCs w:val="16"/>
              </w:rPr>
              <w:t>Entidades por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 w:rsidR="00595B7D" w:rsidRPr="007F1382">
              <w:rPr>
                <w:rFonts w:cs="Arial"/>
                <w:color w:val="002060"/>
                <w:sz w:val="16"/>
                <w:szCs w:val="16"/>
              </w:rPr>
              <w:t>país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ingresado</w:t>
            </w:r>
          </w:p>
          <w:p w14:paraId="1716429B" w14:textId="46F09505" w:rsidR="00E43720" w:rsidRPr="00633C6B" w:rsidRDefault="00175936" w:rsidP="005A4957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RN3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Deshabilita la tabla de la consulta</w:t>
            </w:r>
          </w:p>
        </w:tc>
      </w:tr>
      <w:tr w:rsidR="002B75FD" w:rsidRPr="00CC6D90" w14:paraId="425BB6D1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A68D262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2B75FD" w:rsidRPr="00CC6D90" w14:paraId="056BF75B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ED9DAA1" w14:textId="141A8CBD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Longitud de Campo:  50</w:t>
            </w:r>
          </w:p>
          <w:p w14:paraId="56A508A9" w14:textId="692A86B1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2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El campo solo aceptara letras</w:t>
            </w:r>
          </w:p>
          <w:p w14:paraId="144A21C0" w14:textId="43E5763F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3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Longitud de campo: 5</w:t>
            </w:r>
          </w:p>
          <w:p w14:paraId="7AFD7ADE" w14:textId="043A2597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4</w:t>
            </w: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 xml:space="preserve"> 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>Longitud de campo: 8</w:t>
            </w:r>
          </w:p>
          <w:p w14:paraId="695F98B9" w14:textId="0D6AF60F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5</w:t>
            </w: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 xml:space="preserve"> 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>El campo acepta solo números</w:t>
            </w:r>
          </w:p>
          <w:p w14:paraId="1372D7A3" w14:textId="304BFAFB" w:rsidR="00633C6B" w:rsidRPr="007F1382" w:rsidRDefault="00633C6B" w:rsidP="00633C6B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6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Longitud de campo: 1 </w:t>
            </w:r>
          </w:p>
          <w:p w14:paraId="557037B2" w14:textId="77777777" w:rsidR="003C7E77" w:rsidRDefault="00633C6B" w:rsidP="003C7E77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 w:rsidR="003C7E77"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7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El campo solo aceptara los números 0,1,2,</w:t>
            </w:r>
            <w:r w:rsidR="003C7E77">
              <w:rPr>
                <w:rFonts w:cs="Arial"/>
                <w:color w:val="002060"/>
                <w:sz w:val="16"/>
                <w:szCs w:val="16"/>
              </w:rPr>
              <w:t>3</w:t>
            </w:r>
          </w:p>
          <w:p w14:paraId="2444FB5D" w14:textId="31266306" w:rsidR="003C7E77" w:rsidRPr="003C7E77" w:rsidRDefault="003C7E77" w:rsidP="003C7E77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 xml:space="preserve">RE8 </w:t>
            </w:r>
            <w:r>
              <w:rPr>
                <w:rFonts w:cs="Arial"/>
                <w:color w:val="002060"/>
                <w:sz w:val="16"/>
                <w:szCs w:val="16"/>
              </w:rPr>
              <w:t>Campo default “Mexico”</w:t>
            </w:r>
          </w:p>
        </w:tc>
      </w:tr>
      <w:tr w:rsidR="002B75FD" w:rsidRPr="00CC6D90" w14:paraId="1ADBDA5C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9FD05FF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2B75FD" w:rsidRPr="00CC6D90" w14:paraId="71D45C0C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7E89592" w14:textId="6044EDCE" w:rsidR="002B75FD" w:rsidRDefault="00C608E8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 Consulta automática: </w:t>
            </w:r>
            <w:r>
              <w:rPr>
                <w:rFonts w:cs="Arial"/>
                <w:color w:val="000080"/>
                <w:sz w:val="16"/>
                <w:szCs w:val="16"/>
              </w:rPr>
              <w:t>Al ingresar a la pantalla se carga automáticamente el combo</w:t>
            </w:r>
            <w:r w:rsidR="003C7E77">
              <w:rPr>
                <w:rFonts w:cs="Arial"/>
                <w:color w:val="000080"/>
                <w:sz w:val="16"/>
                <w:szCs w:val="16"/>
              </w:rPr>
              <w:t xml:space="preserve"> (RE8)</w:t>
            </w:r>
          </w:p>
          <w:p w14:paraId="7F54C346" w14:textId="0B0BC4BB" w:rsidR="00C608E8" w:rsidRPr="00C608E8" w:rsidRDefault="00C608E8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PR2 Tabla automática: </w:t>
            </w:r>
            <w:r>
              <w:rPr>
                <w:rFonts w:cs="Arial"/>
                <w:color w:val="000080"/>
                <w:sz w:val="16"/>
                <w:szCs w:val="16"/>
              </w:rPr>
              <w:t>Al ingresar a la pantalla se carga automáticamente la tabla</w:t>
            </w:r>
          </w:p>
        </w:tc>
      </w:tr>
      <w:tr w:rsidR="002B75FD" w:rsidRPr="00CC6D90" w14:paraId="6C254D0F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DC2FDE" w14:textId="77777777" w:rsidR="002B75FD" w:rsidRPr="00CC6D90" w:rsidRDefault="002B75FD" w:rsidP="002D163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2B75FD" w:rsidRPr="00CC6D90" w14:paraId="53946F7F" w14:textId="77777777" w:rsidTr="002D163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E0A2A90" w14:textId="77777777" w:rsidR="002B75FD" w:rsidRDefault="002B75FD" w:rsidP="002D1637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70FC8BB" w14:textId="77777777" w:rsidR="002B75FD" w:rsidRPr="00CC6D90" w:rsidRDefault="002B75FD" w:rsidP="002D163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00863282" w14:textId="77777777" w:rsidR="002B75FD" w:rsidRPr="00CC6D90" w:rsidRDefault="002B75FD" w:rsidP="002B75FD">
      <w:pPr>
        <w:pStyle w:val="Ttulo1"/>
      </w:pPr>
      <w:bookmarkStart w:id="6" w:name="_Toc108021515"/>
      <w:r w:rsidRPr="00CC6D90">
        <w:lastRenderedPageBreak/>
        <w:t>Diagrama de Casos de Uso</w:t>
      </w:r>
      <w:bookmarkEnd w:id="6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2B75FD" w:rsidRPr="00CC6D90" w14:paraId="05C310C7" w14:textId="77777777" w:rsidTr="002D1637">
        <w:trPr>
          <w:jc w:val="center"/>
        </w:trPr>
        <w:tc>
          <w:tcPr>
            <w:tcW w:w="9080" w:type="dxa"/>
          </w:tcPr>
          <w:p w14:paraId="374C50C3" w14:textId="10490890" w:rsidR="002B75FD" w:rsidRPr="00CC6D90" w:rsidRDefault="007F1382" w:rsidP="002D1637">
            <w:pPr>
              <w:ind w:firstLine="0"/>
              <w:rPr>
                <w:b/>
                <w:bCs/>
                <w:color w:val="000080"/>
              </w:rPr>
            </w:pPr>
            <w:r w:rsidRPr="00C32366">
              <w:rPr>
                <w:noProof/>
              </w:rPr>
              <w:drawing>
                <wp:inline distT="0" distB="0" distL="0" distR="0" wp14:anchorId="0A4E6EAB" wp14:editId="13E34133">
                  <wp:extent cx="5727700" cy="274955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74942" w14:textId="77777777" w:rsidR="00E57675" w:rsidRPr="00CC6D90" w:rsidRDefault="00E57675" w:rsidP="002B75FD">
      <w:pPr>
        <w:ind w:firstLine="0"/>
      </w:pPr>
      <w:bookmarkStart w:id="7" w:name="_Toc261000309"/>
      <w:bookmarkStart w:id="8" w:name="_Toc399759989"/>
      <w:r w:rsidRPr="00CC6D90">
        <w:t>Glosario de Términos</w:t>
      </w:r>
      <w:bookmarkEnd w:id="7"/>
      <w:bookmarkEnd w:id="8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E57675" w:rsidRPr="00CC6D90" w14:paraId="1CCA7E97" w14:textId="77777777" w:rsidTr="00FD0CD8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40722DD6" w14:textId="77777777" w:rsidR="00E57675" w:rsidRPr="00CC6D90" w:rsidRDefault="00E57675" w:rsidP="00FD0CD8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775541CE" w14:textId="77777777" w:rsidR="00E57675" w:rsidRPr="00CC6D90" w:rsidRDefault="00E57675" w:rsidP="00FD0CD8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93618" w14:paraId="29B08895" w14:textId="77777777" w:rsidTr="00FD0CD8">
        <w:trPr>
          <w:cantSplit/>
        </w:trPr>
        <w:tc>
          <w:tcPr>
            <w:tcW w:w="3402" w:type="dxa"/>
          </w:tcPr>
          <w:p w14:paraId="1F6718FC" w14:textId="77777777" w:rsidR="00093618" w:rsidRPr="00CC6D90" w:rsidRDefault="00175936" w:rsidP="00FD0CD8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</w:tc>
        <w:tc>
          <w:tcPr>
            <w:tcW w:w="5670" w:type="dxa"/>
          </w:tcPr>
          <w:p w14:paraId="513642E1" w14:textId="77777777" w:rsidR="00093618" w:rsidRPr="00CC6D90" w:rsidRDefault="00175936" w:rsidP="001D5C63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</w:tc>
      </w:tr>
    </w:tbl>
    <w:p w14:paraId="7474839C" w14:textId="77777777" w:rsidR="00A62F72" w:rsidRPr="00A62F72" w:rsidRDefault="00A62F72" w:rsidP="00A45CC4">
      <w:pPr>
        <w:ind w:firstLine="0"/>
      </w:pPr>
    </w:p>
    <w:sectPr w:rsidR="00A62F72" w:rsidRPr="00A62F72" w:rsidSect="006E2AC1">
      <w:headerReference w:type="default" r:id="rId14"/>
      <w:footerReference w:type="default" r:id="rId15"/>
      <w:footerReference w:type="first" r:id="rId16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8E3F" w14:textId="77777777" w:rsidR="00FC1687" w:rsidRDefault="00FC1687">
      <w:r>
        <w:separator/>
      </w:r>
    </w:p>
  </w:endnote>
  <w:endnote w:type="continuationSeparator" w:id="0">
    <w:p w14:paraId="545A6A72" w14:textId="77777777" w:rsidR="00FC1687" w:rsidRDefault="00FC1687">
      <w:r>
        <w:continuationSeparator/>
      </w:r>
    </w:p>
  </w:endnote>
  <w:endnote w:type="continuationNotice" w:id="1">
    <w:p w14:paraId="7650EC0F" w14:textId="77777777" w:rsidR="00FC1687" w:rsidRDefault="00FC168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C9B6" w14:textId="77777777" w:rsidR="00372E9E" w:rsidRDefault="00372E9E">
    <w:pPr>
      <w:pStyle w:val="Piedepgina"/>
      <w:rPr>
        <w:i/>
      </w:rPr>
    </w:pPr>
  </w:p>
  <w:p w14:paraId="642C1CB6" w14:textId="4DC7CAF5" w:rsidR="00372E9E" w:rsidRPr="00B72C9D" w:rsidRDefault="00372E9E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DF5675">
      <w:rPr>
        <w:i/>
        <w:sz w:val="18"/>
        <w:szCs w:val="18"/>
      </w:rPr>
      <w:t>06</w:t>
    </w:r>
    <w:r w:rsidRPr="00B72C9D">
      <w:rPr>
        <w:i/>
        <w:sz w:val="18"/>
        <w:szCs w:val="18"/>
      </w:rPr>
      <w:t>/0</w:t>
    </w:r>
    <w:r w:rsidR="00DF5675">
      <w:rPr>
        <w:i/>
        <w:sz w:val="18"/>
        <w:szCs w:val="18"/>
      </w:rPr>
      <w:t>7/</w:t>
    </w:r>
    <w:r w:rsidRPr="00B72C9D">
      <w:rPr>
        <w:i/>
        <w:sz w:val="18"/>
        <w:szCs w:val="18"/>
      </w:rPr>
      <w:t>20</w:t>
    </w:r>
    <w:r w:rsidR="00C36C16">
      <w:rPr>
        <w:i/>
        <w:sz w:val="18"/>
        <w:szCs w:val="18"/>
      </w:rPr>
      <w:t>2</w:t>
    </w:r>
    <w:r w:rsidR="00DF5675">
      <w:rPr>
        <w:i/>
        <w:sz w:val="18"/>
        <w:szCs w:val="18"/>
      </w:rPr>
      <w:t>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 w:rsidR="00DF5675">
      <w:rPr>
        <w:i/>
        <w:sz w:val="18"/>
        <w:szCs w:val="18"/>
      </w:rPr>
      <w:t>CatalogoEntidades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 w:rsidR="00D22FDF"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 w:rsidR="00D22FDF"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F245" w14:textId="77777777" w:rsidR="00372E9E" w:rsidRDefault="00372E9E" w:rsidP="000017F9">
    <w:pPr>
      <w:pStyle w:val="Piedepgina"/>
      <w:jc w:val="right"/>
      <w:rPr>
        <w:rStyle w:val="arial7"/>
        <w:rFonts w:ascii="Arial" w:hAnsi="Arial" w:cs="Arial"/>
      </w:rPr>
    </w:pPr>
  </w:p>
  <w:p w14:paraId="4F0DE615" w14:textId="77777777" w:rsidR="00372E9E" w:rsidRDefault="00372E9E" w:rsidP="000017F9">
    <w:pPr>
      <w:pStyle w:val="Piedepgina"/>
      <w:jc w:val="right"/>
      <w:rPr>
        <w:rStyle w:val="arial7"/>
        <w:rFonts w:ascii="Arial" w:hAnsi="Arial" w:cs="Arial"/>
      </w:rPr>
    </w:pPr>
  </w:p>
  <w:p w14:paraId="63408320" w14:textId="5A554F74" w:rsidR="00372E9E" w:rsidRPr="00B73A65" w:rsidRDefault="007F1382" w:rsidP="00B260BF">
    <w:pPr>
      <w:pStyle w:val="Piedepgina"/>
    </w:pPr>
    <w:r w:rsidRPr="00646AED">
      <w:rPr>
        <w:noProof/>
      </w:rPr>
      <w:drawing>
        <wp:inline distT="0" distB="0" distL="0" distR="0" wp14:anchorId="677098DC" wp14:editId="53F432FF">
          <wp:extent cx="1371600" cy="279400"/>
          <wp:effectExtent l="0" t="0" r="0" b="0"/>
          <wp:docPr id="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3581D" w14:textId="77777777" w:rsidR="00372E9E" w:rsidRDefault="00372E9E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3D6B" w14:textId="77777777" w:rsidR="00FC1687" w:rsidRDefault="00FC1687">
      <w:r>
        <w:separator/>
      </w:r>
    </w:p>
  </w:footnote>
  <w:footnote w:type="continuationSeparator" w:id="0">
    <w:p w14:paraId="510D988C" w14:textId="77777777" w:rsidR="00FC1687" w:rsidRDefault="00FC1687">
      <w:r>
        <w:continuationSeparator/>
      </w:r>
    </w:p>
  </w:footnote>
  <w:footnote w:type="continuationNotice" w:id="1">
    <w:p w14:paraId="116C1997" w14:textId="77777777" w:rsidR="00FC1687" w:rsidRDefault="00FC168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5979" w14:textId="7DF9DDC0" w:rsidR="00372E9E" w:rsidRDefault="007F1382">
    <w:pPr>
      <w:pStyle w:val="Encabezado"/>
    </w:pPr>
    <w:r w:rsidRPr="00646AED">
      <w:rPr>
        <w:noProof/>
      </w:rPr>
      <w:drawing>
        <wp:inline distT="0" distB="0" distL="0" distR="0" wp14:anchorId="65A51CCA" wp14:editId="669BB19E">
          <wp:extent cx="1371600" cy="279400"/>
          <wp:effectExtent l="0" t="0" r="0" b="0"/>
          <wp:docPr id="3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73EDC00"/>
    <w:lvl w:ilvl="0">
      <w:start w:val="1"/>
      <w:numFmt w:val="bullet"/>
      <w:pStyle w:val="Listaconvietas2"/>
      <w:lvlText w:val="o"/>
      <w:lvlJc w:val="left"/>
      <w:pPr>
        <w:tabs>
          <w:tab w:val="num" w:pos="1381"/>
        </w:tabs>
        <w:ind w:left="1304" w:hanging="283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C3E9AFC"/>
    <w:lvl w:ilvl="0">
      <w:start w:val="1"/>
      <w:numFmt w:val="bullet"/>
      <w:pStyle w:val="Listaconvietas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2" w15:restartNumberingAfterBreak="0">
    <w:nsid w:val="01456BA2"/>
    <w:multiLevelType w:val="multilevel"/>
    <w:tmpl w:val="3432D2F2"/>
    <w:styleLink w:val="Estiloimportado1"/>
    <w:lvl w:ilvl="0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3C540F8"/>
    <w:multiLevelType w:val="hybridMultilevel"/>
    <w:tmpl w:val="4F48E5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A1A7E"/>
    <w:multiLevelType w:val="hybridMultilevel"/>
    <w:tmpl w:val="54F49E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E6143"/>
    <w:multiLevelType w:val="hybridMultilevel"/>
    <w:tmpl w:val="3C82D2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7EE0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F4014"/>
    <w:multiLevelType w:val="hybridMultilevel"/>
    <w:tmpl w:val="E01AD16C"/>
    <w:lvl w:ilvl="0" w:tplc="3E0A6084">
      <w:start w:val="1"/>
      <w:numFmt w:val="lowerLetter"/>
      <w:pStyle w:val="Subpregunta"/>
      <w:lvlText w:val="%1)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602C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E2A96"/>
    <w:multiLevelType w:val="hybridMultilevel"/>
    <w:tmpl w:val="E1168F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72252"/>
    <w:multiLevelType w:val="hybridMultilevel"/>
    <w:tmpl w:val="DE527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9903B21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AFC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E28D3"/>
    <w:multiLevelType w:val="hybridMultilevel"/>
    <w:tmpl w:val="CA2EE700"/>
    <w:lvl w:ilvl="0" w:tplc="AA8C4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C584E"/>
    <w:multiLevelType w:val="hybridMultilevel"/>
    <w:tmpl w:val="AEB001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D439B"/>
    <w:multiLevelType w:val="hybridMultilevel"/>
    <w:tmpl w:val="8C808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0541F"/>
    <w:multiLevelType w:val="hybridMultilevel"/>
    <w:tmpl w:val="21A29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C7387"/>
    <w:multiLevelType w:val="hybridMultilevel"/>
    <w:tmpl w:val="871813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80F1E17"/>
    <w:multiLevelType w:val="hybridMultilevel"/>
    <w:tmpl w:val="21A29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B1408"/>
    <w:multiLevelType w:val="hybridMultilevel"/>
    <w:tmpl w:val="C8363B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5DA"/>
    <w:multiLevelType w:val="hybridMultilevel"/>
    <w:tmpl w:val="C082B16C"/>
    <w:lvl w:ilvl="0" w:tplc="0B2870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A4229"/>
    <w:multiLevelType w:val="hybridMultilevel"/>
    <w:tmpl w:val="C4E0502A"/>
    <w:lvl w:ilvl="0" w:tplc="BDAE3938">
      <w:start w:val="1"/>
      <w:numFmt w:val="decimal"/>
      <w:pStyle w:val="Preguntas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DD7635"/>
    <w:multiLevelType w:val="hybridMultilevel"/>
    <w:tmpl w:val="21A29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21799"/>
    <w:multiLevelType w:val="hybridMultilevel"/>
    <w:tmpl w:val="2D929AE6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54CCE"/>
    <w:multiLevelType w:val="hybridMultilevel"/>
    <w:tmpl w:val="6BECC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F58B4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764F7"/>
    <w:multiLevelType w:val="hybridMultilevel"/>
    <w:tmpl w:val="669E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D448B"/>
    <w:multiLevelType w:val="singleLevel"/>
    <w:tmpl w:val="4E5C9DB0"/>
    <w:lvl w:ilvl="0">
      <w:start w:val="1"/>
      <w:numFmt w:val="lowerLetter"/>
      <w:pStyle w:val="ParagraphNumbering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2" w15:restartNumberingAfterBreak="0">
    <w:nsid w:val="6B18503C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75ABE"/>
    <w:multiLevelType w:val="hybridMultilevel"/>
    <w:tmpl w:val="BE507BD6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94C4D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63F9D"/>
    <w:multiLevelType w:val="hybridMultilevel"/>
    <w:tmpl w:val="16E6B514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A316B"/>
    <w:multiLevelType w:val="hybridMultilevel"/>
    <w:tmpl w:val="4AB67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81332"/>
    <w:multiLevelType w:val="hybridMultilevel"/>
    <w:tmpl w:val="6BECC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50EE7"/>
    <w:multiLevelType w:val="hybridMultilevel"/>
    <w:tmpl w:val="2AC2D7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96A97"/>
    <w:multiLevelType w:val="hybridMultilevel"/>
    <w:tmpl w:val="F6220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5782"/>
    <w:multiLevelType w:val="hybridMultilevel"/>
    <w:tmpl w:val="CAFA71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24951">
    <w:abstractNumId w:val="1"/>
  </w:num>
  <w:num w:numId="2" w16cid:durableId="1594513459">
    <w:abstractNumId w:val="0"/>
  </w:num>
  <w:num w:numId="3" w16cid:durableId="1781491819">
    <w:abstractNumId w:val="21"/>
  </w:num>
  <w:num w:numId="4" w16cid:durableId="194658905">
    <w:abstractNumId w:val="25"/>
  </w:num>
  <w:num w:numId="5" w16cid:durableId="297730646">
    <w:abstractNumId w:val="7"/>
  </w:num>
  <w:num w:numId="6" w16cid:durableId="1123112517">
    <w:abstractNumId w:val="31"/>
  </w:num>
  <w:num w:numId="7" w16cid:durableId="1817456134">
    <w:abstractNumId w:val="30"/>
  </w:num>
  <w:num w:numId="8" w16cid:durableId="1712342972">
    <w:abstractNumId w:val="12"/>
  </w:num>
  <w:num w:numId="9" w16cid:durableId="691538065">
    <w:abstractNumId w:val="16"/>
  </w:num>
  <w:num w:numId="10" w16cid:durableId="1378504954">
    <w:abstractNumId w:val="2"/>
  </w:num>
  <w:num w:numId="11" w16cid:durableId="1041596173">
    <w:abstractNumId w:val="33"/>
  </w:num>
  <w:num w:numId="12" w16cid:durableId="1904828215">
    <w:abstractNumId w:val="10"/>
  </w:num>
  <w:num w:numId="13" w16cid:durableId="493381308">
    <w:abstractNumId w:val="36"/>
  </w:num>
  <w:num w:numId="14" w16cid:durableId="1969235083">
    <w:abstractNumId w:val="20"/>
  </w:num>
  <w:num w:numId="15" w16cid:durableId="532350445">
    <w:abstractNumId w:val="28"/>
  </w:num>
  <w:num w:numId="16" w16cid:durableId="396629162">
    <w:abstractNumId w:val="22"/>
  </w:num>
  <w:num w:numId="17" w16cid:durableId="20591115">
    <w:abstractNumId w:val="37"/>
  </w:num>
  <w:num w:numId="18" w16cid:durableId="187715592">
    <w:abstractNumId w:val="26"/>
  </w:num>
  <w:num w:numId="19" w16cid:durableId="210072491">
    <w:abstractNumId w:val="19"/>
  </w:num>
  <w:num w:numId="20" w16cid:durableId="788009547">
    <w:abstractNumId w:val="40"/>
  </w:num>
  <w:num w:numId="21" w16cid:durableId="53431268">
    <w:abstractNumId w:val="39"/>
  </w:num>
  <w:num w:numId="22" w16cid:durableId="673191322">
    <w:abstractNumId w:val="27"/>
  </w:num>
  <w:num w:numId="23" w16cid:durableId="1451900131">
    <w:abstractNumId w:val="17"/>
  </w:num>
  <w:num w:numId="24" w16cid:durableId="238442923">
    <w:abstractNumId w:val="9"/>
  </w:num>
  <w:num w:numId="25" w16cid:durableId="951866452">
    <w:abstractNumId w:val="34"/>
  </w:num>
  <w:num w:numId="26" w16cid:durableId="1377319027">
    <w:abstractNumId w:val="35"/>
  </w:num>
  <w:num w:numId="27" w16cid:durableId="1447776808">
    <w:abstractNumId w:val="13"/>
  </w:num>
  <w:num w:numId="28" w16cid:durableId="127550014">
    <w:abstractNumId w:val="6"/>
  </w:num>
  <w:num w:numId="29" w16cid:durableId="317658756">
    <w:abstractNumId w:val="14"/>
  </w:num>
  <w:num w:numId="30" w16cid:durableId="128593031">
    <w:abstractNumId w:val="32"/>
  </w:num>
  <w:num w:numId="31" w16cid:durableId="1933925327">
    <w:abstractNumId w:val="29"/>
  </w:num>
  <w:num w:numId="32" w16cid:durableId="1387216494">
    <w:abstractNumId w:val="21"/>
  </w:num>
  <w:num w:numId="33" w16cid:durableId="1245064605">
    <w:abstractNumId w:val="23"/>
  </w:num>
  <w:num w:numId="34" w16cid:durableId="721102197">
    <w:abstractNumId w:val="38"/>
  </w:num>
  <w:num w:numId="35" w16cid:durableId="1142577494">
    <w:abstractNumId w:val="4"/>
  </w:num>
  <w:num w:numId="36" w16cid:durableId="1970358291">
    <w:abstractNumId w:val="8"/>
  </w:num>
  <w:num w:numId="37" w16cid:durableId="931425992">
    <w:abstractNumId w:val="5"/>
  </w:num>
  <w:num w:numId="38" w16cid:durableId="957641730">
    <w:abstractNumId w:val="11"/>
  </w:num>
  <w:num w:numId="39" w16cid:durableId="1206062193">
    <w:abstractNumId w:val="3"/>
  </w:num>
  <w:num w:numId="40" w16cid:durableId="1935286725">
    <w:abstractNumId w:val="18"/>
  </w:num>
  <w:num w:numId="41" w16cid:durableId="1571694742">
    <w:abstractNumId w:val="15"/>
  </w:num>
  <w:num w:numId="42" w16cid:durableId="1056010559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5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28"/>
    <w:rsid w:val="000000A7"/>
    <w:rsid w:val="000006CE"/>
    <w:rsid w:val="00000D7E"/>
    <w:rsid w:val="000017F9"/>
    <w:rsid w:val="000019B0"/>
    <w:rsid w:val="00001D84"/>
    <w:rsid w:val="00003DD3"/>
    <w:rsid w:val="00005528"/>
    <w:rsid w:val="00005EE8"/>
    <w:rsid w:val="00010FFF"/>
    <w:rsid w:val="0001215A"/>
    <w:rsid w:val="000121A3"/>
    <w:rsid w:val="00012E40"/>
    <w:rsid w:val="000133D0"/>
    <w:rsid w:val="00014384"/>
    <w:rsid w:val="00014F17"/>
    <w:rsid w:val="0001515F"/>
    <w:rsid w:val="00016C43"/>
    <w:rsid w:val="00017566"/>
    <w:rsid w:val="000207E9"/>
    <w:rsid w:val="00022180"/>
    <w:rsid w:val="0002228D"/>
    <w:rsid w:val="000227FE"/>
    <w:rsid w:val="00022A7F"/>
    <w:rsid w:val="000231E5"/>
    <w:rsid w:val="000242BE"/>
    <w:rsid w:val="00024900"/>
    <w:rsid w:val="00025316"/>
    <w:rsid w:val="00025829"/>
    <w:rsid w:val="000259F5"/>
    <w:rsid w:val="0002610B"/>
    <w:rsid w:val="000262D7"/>
    <w:rsid w:val="0002716C"/>
    <w:rsid w:val="0002735E"/>
    <w:rsid w:val="000338BF"/>
    <w:rsid w:val="00034E92"/>
    <w:rsid w:val="00034F24"/>
    <w:rsid w:val="000358F0"/>
    <w:rsid w:val="0003674C"/>
    <w:rsid w:val="00036AD6"/>
    <w:rsid w:val="00037001"/>
    <w:rsid w:val="00037209"/>
    <w:rsid w:val="00041167"/>
    <w:rsid w:val="00041B6D"/>
    <w:rsid w:val="0004222A"/>
    <w:rsid w:val="00042FD1"/>
    <w:rsid w:val="000438C2"/>
    <w:rsid w:val="00045166"/>
    <w:rsid w:val="000452DA"/>
    <w:rsid w:val="00045A4F"/>
    <w:rsid w:val="00045FFD"/>
    <w:rsid w:val="00050BDA"/>
    <w:rsid w:val="00052B48"/>
    <w:rsid w:val="0005436E"/>
    <w:rsid w:val="00055AE9"/>
    <w:rsid w:val="000562D1"/>
    <w:rsid w:val="000567EE"/>
    <w:rsid w:val="00057A2F"/>
    <w:rsid w:val="00060333"/>
    <w:rsid w:val="000613C1"/>
    <w:rsid w:val="00061526"/>
    <w:rsid w:val="00065DAB"/>
    <w:rsid w:val="000667BF"/>
    <w:rsid w:val="00071E32"/>
    <w:rsid w:val="00075403"/>
    <w:rsid w:val="00075C8F"/>
    <w:rsid w:val="000831BE"/>
    <w:rsid w:val="000835E8"/>
    <w:rsid w:val="00083840"/>
    <w:rsid w:val="00084980"/>
    <w:rsid w:val="00085175"/>
    <w:rsid w:val="000870CF"/>
    <w:rsid w:val="0009195B"/>
    <w:rsid w:val="00092955"/>
    <w:rsid w:val="00093618"/>
    <w:rsid w:val="00094552"/>
    <w:rsid w:val="00096F6E"/>
    <w:rsid w:val="000A051B"/>
    <w:rsid w:val="000A2B47"/>
    <w:rsid w:val="000A59C3"/>
    <w:rsid w:val="000A5FC0"/>
    <w:rsid w:val="000B08C1"/>
    <w:rsid w:val="000B0E8F"/>
    <w:rsid w:val="000B3DAE"/>
    <w:rsid w:val="000B4825"/>
    <w:rsid w:val="000B6387"/>
    <w:rsid w:val="000B6C56"/>
    <w:rsid w:val="000B7091"/>
    <w:rsid w:val="000B725E"/>
    <w:rsid w:val="000B739D"/>
    <w:rsid w:val="000B75E4"/>
    <w:rsid w:val="000C0C18"/>
    <w:rsid w:val="000C2837"/>
    <w:rsid w:val="000C31A3"/>
    <w:rsid w:val="000C6BB5"/>
    <w:rsid w:val="000C6C88"/>
    <w:rsid w:val="000C79DF"/>
    <w:rsid w:val="000C7D6A"/>
    <w:rsid w:val="000D389E"/>
    <w:rsid w:val="000D3E13"/>
    <w:rsid w:val="000D3E33"/>
    <w:rsid w:val="000D6AB2"/>
    <w:rsid w:val="000E187E"/>
    <w:rsid w:val="000E4B00"/>
    <w:rsid w:val="000E6589"/>
    <w:rsid w:val="000E6B8C"/>
    <w:rsid w:val="000E795F"/>
    <w:rsid w:val="000F0BEC"/>
    <w:rsid w:val="000F159D"/>
    <w:rsid w:val="000F3419"/>
    <w:rsid w:val="000F3D5D"/>
    <w:rsid w:val="000F45B6"/>
    <w:rsid w:val="000F4E23"/>
    <w:rsid w:val="000F59FF"/>
    <w:rsid w:val="00100900"/>
    <w:rsid w:val="00100B23"/>
    <w:rsid w:val="0010144C"/>
    <w:rsid w:val="00103705"/>
    <w:rsid w:val="00104CC6"/>
    <w:rsid w:val="00105A9E"/>
    <w:rsid w:val="0011173E"/>
    <w:rsid w:val="00111799"/>
    <w:rsid w:val="001121DF"/>
    <w:rsid w:val="00115829"/>
    <w:rsid w:val="00117DF1"/>
    <w:rsid w:val="001214EF"/>
    <w:rsid w:val="00122B8B"/>
    <w:rsid w:val="00124BB3"/>
    <w:rsid w:val="00126199"/>
    <w:rsid w:val="00126DBF"/>
    <w:rsid w:val="00127A7A"/>
    <w:rsid w:val="001303B3"/>
    <w:rsid w:val="00132F7B"/>
    <w:rsid w:val="00133126"/>
    <w:rsid w:val="00133534"/>
    <w:rsid w:val="0013525A"/>
    <w:rsid w:val="00140729"/>
    <w:rsid w:val="00141E50"/>
    <w:rsid w:val="00142399"/>
    <w:rsid w:val="001423EF"/>
    <w:rsid w:val="00142B78"/>
    <w:rsid w:val="00142C98"/>
    <w:rsid w:val="00143C08"/>
    <w:rsid w:val="001443E1"/>
    <w:rsid w:val="0014471F"/>
    <w:rsid w:val="001514B9"/>
    <w:rsid w:val="001528F8"/>
    <w:rsid w:val="00153054"/>
    <w:rsid w:val="001555D0"/>
    <w:rsid w:val="00160015"/>
    <w:rsid w:val="00161DA5"/>
    <w:rsid w:val="00161EEE"/>
    <w:rsid w:val="001623F9"/>
    <w:rsid w:val="00162EF0"/>
    <w:rsid w:val="00164025"/>
    <w:rsid w:val="00164695"/>
    <w:rsid w:val="0016478B"/>
    <w:rsid w:val="00165D9A"/>
    <w:rsid w:val="0017063B"/>
    <w:rsid w:val="00171A8A"/>
    <w:rsid w:val="00172D54"/>
    <w:rsid w:val="00172DEE"/>
    <w:rsid w:val="001742E2"/>
    <w:rsid w:val="00175936"/>
    <w:rsid w:val="00175F94"/>
    <w:rsid w:val="00176349"/>
    <w:rsid w:val="0017710E"/>
    <w:rsid w:val="0017749D"/>
    <w:rsid w:val="00177C29"/>
    <w:rsid w:val="00181624"/>
    <w:rsid w:val="001845B0"/>
    <w:rsid w:val="00184604"/>
    <w:rsid w:val="0018484D"/>
    <w:rsid w:val="0018518F"/>
    <w:rsid w:val="00185DAC"/>
    <w:rsid w:val="00185FA5"/>
    <w:rsid w:val="00186071"/>
    <w:rsid w:val="00190DD9"/>
    <w:rsid w:val="00190F79"/>
    <w:rsid w:val="00192CD5"/>
    <w:rsid w:val="001932BE"/>
    <w:rsid w:val="0019685B"/>
    <w:rsid w:val="001972D7"/>
    <w:rsid w:val="00197854"/>
    <w:rsid w:val="001A1A52"/>
    <w:rsid w:val="001A2153"/>
    <w:rsid w:val="001A31FC"/>
    <w:rsid w:val="001A42EC"/>
    <w:rsid w:val="001A579B"/>
    <w:rsid w:val="001A7173"/>
    <w:rsid w:val="001A7338"/>
    <w:rsid w:val="001B00FA"/>
    <w:rsid w:val="001B0D7F"/>
    <w:rsid w:val="001B1AA7"/>
    <w:rsid w:val="001B340B"/>
    <w:rsid w:val="001B439D"/>
    <w:rsid w:val="001B4917"/>
    <w:rsid w:val="001B65F6"/>
    <w:rsid w:val="001B6FBF"/>
    <w:rsid w:val="001C0472"/>
    <w:rsid w:val="001C0FE5"/>
    <w:rsid w:val="001C1CF7"/>
    <w:rsid w:val="001C4FDA"/>
    <w:rsid w:val="001C5130"/>
    <w:rsid w:val="001C583E"/>
    <w:rsid w:val="001C6059"/>
    <w:rsid w:val="001C6CB4"/>
    <w:rsid w:val="001C7DB6"/>
    <w:rsid w:val="001D0062"/>
    <w:rsid w:val="001D10D1"/>
    <w:rsid w:val="001D2BF4"/>
    <w:rsid w:val="001D35EE"/>
    <w:rsid w:val="001D530B"/>
    <w:rsid w:val="001D595A"/>
    <w:rsid w:val="001D5C63"/>
    <w:rsid w:val="001D6315"/>
    <w:rsid w:val="001D70D0"/>
    <w:rsid w:val="001D730E"/>
    <w:rsid w:val="001E2071"/>
    <w:rsid w:val="001E294C"/>
    <w:rsid w:val="001E6150"/>
    <w:rsid w:val="001E7184"/>
    <w:rsid w:val="001F0C32"/>
    <w:rsid w:val="001F15BD"/>
    <w:rsid w:val="001F183E"/>
    <w:rsid w:val="001F20D0"/>
    <w:rsid w:val="001F22DD"/>
    <w:rsid w:val="001F26A9"/>
    <w:rsid w:val="001F3BF6"/>
    <w:rsid w:val="001F4653"/>
    <w:rsid w:val="001F65E3"/>
    <w:rsid w:val="001F73F0"/>
    <w:rsid w:val="001F74E6"/>
    <w:rsid w:val="001F76CB"/>
    <w:rsid w:val="00200B7E"/>
    <w:rsid w:val="00201DCD"/>
    <w:rsid w:val="0020263F"/>
    <w:rsid w:val="00204BAA"/>
    <w:rsid w:val="00207508"/>
    <w:rsid w:val="00211171"/>
    <w:rsid w:val="0021230D"/>
    <w:rsid w:val="002133A0"/>
    <w:rsid w:val="0021448B"/>
    <w:rsid w:val="002152C3"/>
    <w:rsid w:val="0021717E"/>
    <w:rsid w:val="00220B6F"/>
    <w:rsid w:val="00221378"/>
    <w:rsid w:val="00222137"/>
    <w:rsid w:val="00222BA2"/>
    <w:rsid w:val="00223752"/>
    <w:rsid w:val="002245CA"/>
    <w:rsid w:val="00226441"/>
    <w:rsid w:val="00226F49"/>
    <w:rsid w:val="00227509"/>
    <w:rsid w:val="002305F2"/>
    <w:rsid w:val="00234756"/>
    <w:rsid w:val="00235B14"/>
    <w:rsid w:val="00236832"/>
    <w:rsid w:val="00236CFB"/>
    <w:rsid w:val="00236D9D"/>
    <w:rsid w:val="00237166"/>
    <w:rsid w:val="0023723D"/>
    <w:rsid w:val="0023738D"/>
    <w:rsid w:val="00242A20"/>
    <w:rsid w:val="002440AF"/>
    <w:rsid w:val="0024583F"/>
    <w:rsid w:val="00245990"/>
    <w:rsid w:val="00251AAF"/>
    <w:rsid w:val="002535A4"/>
    <w:rsid w:val="002539B8"/>
    <w:rsid w:val="00254619"/>
    <w:rsid w:val="00260CD5"/>
    <w:rsid w:val="0026329D"/>
    <w:rsid w:val="0026503F"/>
    <w:rsid w:val="00266C94"/>
    <w:rsid w:val="00266CA7"/>
    <w:rsid w:val="002700CA"/>
    <w:rsid w:val="002702AB"/>
    <w:rsid w:val="002703B6"/>
    <w:rsid w:val="00273D8F"/>
    <w:rsid w:val="0027467F"/>
    <w:rsid w:val="00274B8F"/>
    <w:rsid w:val="00275EF6"/>
    <w:rsid w:val="002778AD"/>
    <w:rsid w:val="0028445E"/>
    <w:rsid w:val="00285985"/>
    <w:rsid w:val="0028705B"/>
    <w:rsid w:val="00290A67"/>
    <w:rsid w:val="00290F27"/>
    <w:rsid w:val="00292344"/>
    <w:rsid w:val="002933F0"/>
    <w:rsid w:val="00293D6C"/>
    <w:rsid w:val="00297E8A"/>
    <w:rsid w:val="002A0B24"/>
    <w:rsid w:val="002A0E56"/>
    <w:rsid w:val="002A34FB"/>
    <w:rsid w:val="002A3BDC"/>
    <w:rsid w:val="002A43EC"/>
    <w:rsid w:val="002A5812"/>
    <w:rsid w:val="002A6898"/>
    <w:rsid w:val="002B52CC"/>
    <w:rsid w:val="002B70F2"/>
    <w:rsid w:val="002B75FD"/>
    <w:rsid w:val="002C14B5"/>
    <w:rsid w:val="002C1B23"/>
    <w:rsid w:val="002C28F2"/>
    <w:rsid w:val="002C2E91"/>
    <w:rsid w:val="002C4713"/>
    <w:rsid w:val="002C474B"/>
    <w:rsid w:val="002C4802"/>
    <w:rsid w:val="002C5993"/>
    <w:rsid w:val="002C5AFE"/>
    <w:rsid w:val="002C6887"/>
    <w:rsid w:val="002C6F59"/>
    <w:rsid w:val="002D1637"/>
    <w:rsid w:val="002D2369"/>
    <w:rsid w:val="002D3944"/>
    <w:rsid w:val="002D3BBC"/>
    <w:rsid w:val="002D4413"/>
    <w:rsid w:val="002D61C5"/>
    <w:rsid w:val="002D747C"/>
    <w:rsid w:val="002D791A"/>
    <w:rsid w:val="002D7CE6"/>
    <w:rsid w:val="002E0095"/>
    <w:rsid w:val="002E077C"/>
    <w:rsid w:val="002E078E"/>
    <w:rsid w:val="002E0FB6"/>
    <w:rsid w:val="002E2E8D"/>
    <w:rsid w:val="002E4084"/>
    <w:rsid w:val="002E7158"/>
    <w:rsid w:val="002F07BF"/>
    <w:rsid w:val="002F169F"/>
    <w:rsid w:val="002F3279"/>
    <w:rsid w:val="002F6CF4"/>
    <w:rsid w:val="002F7FA6"/>
    <w:rsid w:val="0030077D"/>
    <w:rsid w:val="00300D3B"/>
    <w:rsid w:val="00301F55"/>
    <w:rsid w:val="00302F99"/>
    <w:rsid w:val="00304820"/>
    <w:rsid w:val="00304B99"/>
    <w:rsid w:val="00304C3B"/>
    <w:rsid w:val="00305C27"/>
    <w:rsid w:val="00306BB2"/>
    <w:rsid w:val="003074F7"/>
    <w:rsid w:val="0030785E"/>
    <w:rsid w:val="00307D99"/>
    <w:rsid w:val="003119FC"/>
    <w:rsid w:val="00312480"/>
    <w:rsid w:val="0031334E"/>
    <w:rsid w:val="00313455"/>
    <w:rsid w:val="00313972"/>
    <w:rsid w:val="00313974"/>
    <w:rsid w:val="00314216"/>
    <w:rsid w:val="0031454E"/>
    <w:rsid w:val="0031455F"/>
    <w:rsid w:val="003157A0"/>
    <w:rsid w:val="00315FED"/>
    <w:rsid w:val="00321254"/>
    <w:rsid w:val="003221B5"/>
    <w:rsid w:val="00323643"/>
    <w:rsid w:val="003238C5"/>
    <w:rsid w:val="003244DB"/>
    <w:rsid w:val="00324676"/>
    <w:rsid w:val="0032481E"/>
    <w:rsid w:val="00325E94"/>
    <w:rsid w:val="003300A2"/>
    <w:rsid w:val="003300FA"/>
    <w:rsid w:val="00330829"/>
    <w:rsid w:val="00331826"/>
    <w:rsid w:val="00331C83"/>
    <w:rsid w:val="0033247C"/>
    <w:rsid w:val="003325DE"/>
    <w:rsid w:val="00333F25"/>
    <w:rsid w:val="00334762"/>
    <w:rsid w:val="00335FE3"/>
    <w:rsid w:val="00337B91"/>
    <w:rsid w:val="003432FA"/>
    <w:rsid w:val="003439D1"/>
    <w:rsid w:val="003471DF"/>
    <w:rsid w:val="0034775C"/>
    <w:rsid w:val="00347C36"/>
    <w:rsid w:val="00347D8C"/>
    <w:rsid w:val="00347F77"/>
    <w:rsid w:val="003514E8"/>
    <w:rsid w:val="003519CB"/>
    <w:rsid w:val="00352505"/>
    <w:rsid w:val="003529B4"/>
    <w:rsid w:val="00353433"/>
    <w:rsid w:val="003535B3"/>
    <w:rsid w:val="00353FA7"/>
    <w:rsid w:val="003553BB"/>
    <w:rsid w:val="0035606D"/>
    <w:rsid w:val="00356F5C"/>
    <w:rsid w:val="0035700D"/>
    <w:rsid w:val="003601A5"/>
    <w:rsid w:val="0036192F"/>
    <w:rsid w:val="00363002"/>
    <w:rsid w:val="003646C0"/>
    <w:rsid w:val="00364E53"/>
    <w:rsid w:val="0036693C"/>
    <w:rsid w:val="00370232"/>
    <w:rsid w:val="003704CB"/>
    <w:rsid w:val="00370717"/>
    <w:rsid w:val="00372E9E"/>
    <w:rsid w:val="00373FED"/>
    <w:rsid w:val="003748A8"/>
    <w:rsid w:val="00380684"/>
    <w:rsid w:val="00380742"/>
    <w:rsid w:val="00380914"/>
    <w:rsid w:val="00380B84"/>
    <w:rsid w:val="003864A7"/>
    <w:rsid w:val="00390F29"/>
    <w:rsid w:val="003A315C"/>
    <w:rsid w:val="003A3FE6"/>
    <w:rsid w:val="003B077B"/>
    <w:rsid w:val="003B15B1"/>
    <w:rsid w:val="003B1612"/>
    <w:rsid w:val="003B1F97"/>
    <w:rsid w:val="003B4F2E"/>
    <w:rsid w:val="003B6874"/>
    <w:rsid w:val="003C0754"/>
    <w:rsid w:val="003C0A86"/>
    <w:rsid w:val="003C0CDE"/>
    <w:rsid w:val="003C1ADB"/>
    <w:rsid w:val="003C33E9"/>
    <w:rsid w:val="003C3B25"/>
    <w:rsid w:val="003C7396"/>
    <w:rsid w:val="003C7E77"/>
    <w:rsid w:val="003D2CF4"/>
    <w:rsid w:val="003D4AA6"/>
    <w:rsid w:val="003D4E88"/>
    <w:rsid w:val="003D5EA9"/>
    <w:rsid w:val="003D7B69"/>
    <w:rsid w:val="003E1D82"/>
    <w:rsid w:val="003E3859"/>
    <w:rsid w:val="003E3ECC"/>
    <w:rsid w:val="003E5010"/>
    <w:rsid w:val="003E51CD"/>
    <w:rsid w:val="003E5CB5"/>
    <w:rsid w:val="003E6E6A"/>
    <w:rsid w:val="003E6F31"/>
    <w:rsid w:val="003E7A64"/>
    <w:rsid w:val="003F0E11"/>
    <w:rsid w:val="003F168A"/>
    <w:rsid w:val="003F4AFD"/>
    <w:rsid w:val="003F6D9E"/>
    <w:rsid w:val="004000C9"/>
    <w:rsid w:val="00400D42"/>
    <w:rsid w:val="0040128B"/>
    <w:rsid w:val="00401CB5"/>
    <w:rsid w:val="00402715"/>
    <w:rsid w:val="00402AD6"/>
    <w:rsid w:val="00403C37"/>
    <w:rsid w:val="00404974"/>
    <w:rsid w:val="004056EB"/>
    <w:rsid w:val="00405FC9"/>
    <w:rsid w:val="0041024F"/>
    <w:rsid w:val="004115B2"/>
    <w:rsid w:val="004116D3"/>
    <w:rsid w:val="00411B13"/>
    <w:rsid w:val="00412A43"/>
    <w:rsid w:val="00414CAD"/>
    <w:rsid w:val="00416052"/>
    <w:rsid w:val="004166D7"/>
    <w:rsid w:val="0042077D"/>
    <w:rsid w:val="00420C04"/>
    <w:rsid w:val="00420C0C"/>
    <w:rsid w:val="004211EF"/>
    <w:rsid w:val="0042236B"/>
    <w:rsid w:val="004251E4"/>
    <w:rsid w:val="00426969"/>
    <w:rsid w:val="00427250"/>
    <w:rsid w:val="0042727E"/>
    <w:rsid w:val="004272DC"/>
    <w:rsid w:val="00430745"/>
    <w:rsid w:val="00431214"/>
    <w:rsid w:val="004313CF"/>
    <w:rsid w:val="00432A4C"/>
    <w:rsid w:val="0043407A"/>
    <w:rsid w:val="00436020"/>
    <w:rsid w:val="00436A59"/>
    <w:rsid w:val="00437685"/>
    <w:rsid w:val="004378DD"/>
    <w:rsid w:val="00437C03"/>
    <w:rsid w:val="00437EDB"/>
    <w:rsid w:val="004413C6"/>
    <w:rsid w:val="00442A0F"/>
    <w:rsid w:val="0044367C"/>
    <w:rsid w:val="00443709"/>
    <w:rsid w:val="00447A5B"/>
    <w:rsid w:val="00447E3C"/>
    <w:rsid w:val="00450E32"/>
    <w:rsid w:val="00451710"/>
    <w:rsid w:val="00452AC0"/>
    <w:rsid w:val="00453AC4"/>
    <w:rsid w:val="00454844"/>
    <w:rsid w:val="00456918"/>
    <w:rsid w:val="00462377"/>
    <w:rsid w:val="00465A00"/>
    <w:rsid w:val="004709E7"/>
    <w:rsid w:val="004712CB"/>
    <w:rsid w:val="00471477"/>
    <w:rsid w:val="004727C5"/>
    <w:rsid w:val="00472CCA"/>
    <w:rsid w:val="0047398A"/>
    <w:rsid w:val="004740B2"/>
    <w:rsid w:val="004746BB"/>
    <w:rsid w:val="00476D82"/>
    <w:rsid w:val="004775E6"/>
    <w:rsid w:val="00477696"/>
    <w:rsid w:val="0047775B"/>
    <w:rsid w:val="00480FD9"/>
    <w:rsid w:val="004812C2"/>
    <w:rsid w:val="004823FC"/>
    <w:rsid w:val="00483612"/>
    <w:rsid w:val="00491ADD"/>
    <w:rsid w:val="00492767"/>
    <w:rsid w:val="0049392E"/>
    <w:rsid w:val="00493CD8"/>
    <w:rsid w:val="00494066"/>
    <w:rsid w:val="00494076"/>
    <w:rsid w:val="00495D86"/>
    <w:rsid w:val="00495EC6"/>
    <w:rsid w:val="004968F7"/>
    <w:rsid w:val="00497F4B"/>
    <w:rsid w:val="004A0094"/>
    <w:rsid w:val="004A00B5"/>
    <w:rsid w:val="004A1933"/>
    <w:rsid w:val="004A26C8"/>
    <w:rsid w:val="004A4F82"/>
    <w:rsid w:val="004A5237"/>
    <w:rsid w:val="004A5F15"/>
    <w:rsid w:val="004A633F"/>
    <w:rsid w:val="004A68C5"/>
    <w:rsid w:val="004B066E"/>
    <w:rsid w:val="004B06EC"/>
    <w:rsid w:val="004B22C5"/>
    <w:rsid w:val="004B22E3"/>
    <w:rsid w:val="004B4236"/>
    <w:rsid w:val="004B5919"/>
    <w:rsid w:val="004C0FF7"/>
    <w:rsid w:val="004C20CA"/>
    <w:rsid w:val="004C24A5"/>
    <w:rsid w:val="004C30EC"/>
    <w:rsid w:val="004C5754"/>
    <w:rsid w:val="004C7585"/>
    <w:rsid w:val="004C78EF"/>
    <w:rsid w:val="004D0694"/>
    <w:rsid w:val="004D0B96"/>
    <w:rsid w:val="004D0C58"/>
    <w:rsid w:val="004D380D"/>
    <w:rsid w:val="004D3962"/>
    <w:rsid w:val="004D3D3C"/>
    <w:rsid w:val="004D6121"/>
    <w:rsid w:val="004D645A"/>
    <w:rsid w:val="004D657B"/>
    <w:rsid w:val="004D6EE8"/>
    <w:rsid w:val="004E060E"/>
    <w:rsid w:val="004E1206"/>
    <w:rsid w:val="004E242B"/>
    <w:rsid w:val="004E34E6"/>
    <w:rsid w:val="004E382C"/>
    <w:rsid w:val="004E4363"/>
    <w:rsid w:val="004E4CB4"/>
    <w:rsid w:val="004E5470"/>
    <w:rsid w:val="004E5E9B"/>
    <w:rsid w:val="004F008F"/>
    <w:rsid w:val="004F3462"/>
    <w:rsid w:val="004F495D"/>
    <w:rsid w:val="004F50A0"/>
    <w:rsid w:val="00500CCD"/>
    <w:rsid w:val="00500F0E"/>
    <w:rsid w:val="00501493"/>
    <w:rsid w:val="005022BC"/>
    <w:rsid w:val="005029B0"/>
    <w:rsid w:val="00503CDE"/>
    <w:rsid w:val="00503EC0"/>
    <w:rsid w:val="00504F67"/>
    <w:rsid w:val="00505110"/>
    <w:rsid w:val="005052F4"/>
    <w:rsid w:val="005064CC"/>
    <w:rsid w:val="00506D19"/>
    <w:rsid w:val="00507310"/>
    <w:rsid w:val="005073BF"/>
    <w:rsid w:val="00507BC1"/>
    <w:rsid w:val="005133BC"/>
    <w:rsid w:val="00513892"/>
    <w:rsid w:val="005152BB"/>
    <w:rsid w:val="00516A07"/>
    <w:rsid w:val="00516F35"/>
    <w:rsid w:val="00521C82"/>
    <w:rsid w:val="00522D60"/>
    <w:rsid w:val="00522DAC"/>
    <w:rsid w:val="00523927"/>
    <w:rsid w:val="00524A9D"/>
    <w:rsid w:val="00524F14"/>
    <w:rsid w:val="00525074"/>
    <w:rsid w:val="00525985"/>
    <w:rsid w:val="0052613B"/>
    <w:rsid w:val="00526B0A"/>
    <w:rsid w:val="00527132"/>
    <w:rsid w:val="00531936"/>
    <w:rsid w:val="0053196A"/>
    <w:rsid w:val="00532010"/>
    <w:rsid w:val="00532565"/>
    <w:rsid w:val="00532FFD"/>
    <w:rsid w:val="005338C0"/>
    <w:rsid w:val="00534F4A"/>
    <w:rsid w:val="00535448"/>
    <w:rsid w:val="00535985"/>
    <w:rsid w:val="00540855"/>
    <w:rsid w:val="00540941"/>
    <w:rsid w:val="005411F8"/>
    <w:rsid w:val="00543BE9"/>
    <w:rsid w:val="005462EF"/>
    <w:rsid w:val="00546889"/>
    <w:rsid w:val="00550701"/>
    <w:rsid w:val="005555AE"/>
    <w:rsid w:val="005603C3"/>
    <w:rsid w:val="0056125A"/>
    <w:rsid w:val="00561896"/>
    <w:rsid w:val="0056265F"/>
    <w:rsid w:val="00562F0E"/>
    <w:rsid w:val="00562F67"/>
    <w:rsid w:val="00563C87"/>
    <w:rsid w:val="00565555"/>
    <w:rsid w:val="00565917"/>
    <w:rsid w:val="00567F39"/>
    <w:rsid w:val="00570473"/>
    <w:rsid w:val="005704DE"/>
    <w:rsid w:val="005706B1"/>
    <w:rsid w:val="005732FE"/>
    <w:rsid w:val="0057381A"/>
    <w:rsid w:val="00573F7F"/>
    <w:rsid w:val="00574A6E"/>
    <w:rsid w:val="00574D55"/>
    <w:rsid w:val="00575823"/>
    <w:rsid w:val="00576455"/>
    <w:rsid w:val="0057736E"/>
    <w:rsid w:val="00580D34"/>
    <w:rsid w:val="00582CE5"/>
    <w:rsid w:val="00583465"/>
    <w:rsid w:val="00585316"/>
    <w:rsid w:val="0058569F"/>
    <w:rsid w:val="00585AB7"/>
    <w:rsid w:val="00586448"/>
    <w:rsid w:val="00586D9B"/>
    <w:rsid w:val="005934F3"/>
    <w:rsid w:val="00594E44"/>
    <w:rsid w:val="00595B7D"/>
    <w:rsid w:val="005A04A0"/>
    <w:rsid w:val="005A2363"/>
    <w:rsid w:val="005A2B68"/>
    <w:rsid w:val="005A2F87"/>
    <w:rsid w:val="005A38BC"/>
    <w:rsid w:val="005A3B50"/>
    <w:rsid w:val="005A4957"/>
    <w:rsid w:val="005A68A7"/>
    <w:rsid w:val="005A742A"/>
    <w:rsid w:val="005A7641"/>
    <w:rsid w:val="005B1018"/>
    <w:rsid w:val="005B1568"/>
    <w:rsid w:val="005B33D5"/>
    <w:rsid w:val="005B4F4C"/>
    <w:rsid w:val="005B6C96"/>
    <w:rsid w:val="005B6DF5"/>
    <w:rsid w:val="005B6FFB"/>
    <w:rsid w:val="005B721F"/>
    <w:rsid w:val="005C2D41"/>
    <w:rsid w:val="005C2F08"/>
    <w:rsid w:val="005C50DD"/>
    <w:rsid w:val="005C5578"/>
    <w:rsid w:val="005C6921"/>
    <w:rsid w:val="005C6BA9"/>
    <w:rsid w:val="005C6D11"/>
    <w:rsid w:val="005C7303"/>
    <w:rsid w:val="005C759B"/>
    <w:rsid w:val="005D1EB6"/>
    <w:rsid w:val="005D761A"/>
    <w:rsid w:val="005D7CA4"/>
    <w:rsid w:val="005E0E70"/>
    <w:rsid w:val="005E1BB3"/>
    <w:rsid w:val="005E1EED"/>
    <w:rsid w:val="005E2A21"/>
    <w:rsid w:val="005E4584"/>
    <w:rsid w:val="005E492C"/>
    <w:rsid w:val="005E4E64"/>
    <w:rsid w:val="005E4F60"/>
    <w:rsid w:val="005E6B61"/>
    <w:rsid w:val="005F2C06"/>
    <w:rsid w:val="005F3655"/>
    <w:rsid w:val="005F3950"/>
    <w:rsid w:val="005F3C31"/>
    <w:rsid w:val="005F49CE"/>
    <w:rsid w:val="005F4B9D"/>
    <w:rsid w:val="005F6703"/>
    <w:rsid w:val="005F73FF"/>
    <w:rsid w:val="00601BB3"/>
    <w:rsid w:val="0060432C"/>
    <w:rsid w:val="00604361"/>
    <w:rsid w:val="006046CD"/>
    <w:rsid w:val="00605168"/>
    <w:rsid w:val="00607A7F"/>
    <w:rsid w:val="006106F7"/>
    <w:rsid w:val="00611602"/>
    <w:rsid w:val="0061287D"/>
    <w:rsid w:val="00612AE5"/>
    <w:rsid w:val="00613475"/>
    <w:rsid w:val="006148B3"/>
    <w:rsid w:val="00614CCA"/>
    <w:rsid w:val="00614FC8"/>
    <w:rsid w:val="00615BC4"/>
    <w:rsid w:val="00616ACD"/>
    <w:rsid w:val="00616BF5"/>
    <w:rsid w:val="00622A43"/>
    <w:rsid w:val="00622B61"/>
    <w:rsid w:val="00624032"/>
    <w:rsid w:val="006243CE"/>
    <w:rsid w:val="00624655"/>
    <w:rsid w:val="00624AED"/>
    <w:rsid w:val="00624E6D"/>
    <w:rsid w:val="00627218"/>
    <w:rsid w:val="00627F13"/>
    <w:rsid w:val="00630F44"/>
    <w:rsid w:val="00631F18"/>
    <w:rsid w:val="00633AEA"/>
    <w:rsid w:val="00633C6B"/>
    <w:rsid w:val="00635BBF"/>
    <w:rsid w:val="00635F4A"/>
    <w:rsid w:val="00636B95"/>
    <w:rsid w:val="0064082E"/>
    <w:rsid w:val="00641B03"/>
    <w:rsid w:val="006422F3"/>
    <w:rsid w:val="00642B67"/>
    <w:rsid w:val="00644CBB"/>
    <w:rsid w:val="00646D13"/>
    <w:rsid w:val="00646E46"/>
    <w:rsid w:val="006508D6"/>
    <w:rsid w:val="00650D15"/>
    <w:rsid w:val="006515F9"/>
    <w:rsid w:val="00652F7A"/>
    <w:rsid w:val="0065304C"/>
    <w:rsid w:val="00653687"/>
    <w:rsid w:val="006541A8"/>
    <w:rsid w:val="006545BB"/>
    <w:rsid w:val="0066068F"/>
    <w:rsid w:val="00662E67"/>
    <w:rsid w:val="00664791"/>
    <w:rsid w:val="006657E7"/>
    <w:rsid w:val="00666F2F"/>
    <w:rsid w:val="00667B57"/>
    <w:rsid w:val="00667E50"/>
    <w:rsid w:val="006732A1"/>
    <w:rsid w:val="0067452D"/>
    <w:rsid w:val="00675F19"/>
    <w:rsid w:val="00675FAD"/>
    <w:rsid w:val="00676B82"/>
    <w:rsid w:val="0067716E"/>
    <w:rsid w:val="00680176"/>
    <w:rsid w:val="0068669E"/>
    <w:rsid w:val="00686B61"/>
    <w:rsid w:val="006907FA"/>
    <w:rsid w:val="0069168E"/>
    <w:rsid w:val="006924C9"/>
    <w:rsid w:val="006924FA"/>
    <w:rsid w:val="00693BEA"/>
    <w:rsid w:val="00694241"/>
    <w:rsid w:val="00695B96"/>
    <w:rsid w:val="00696F1E"/>
    <w:rsid w:val="006A38DC"/>
    <w:rsid w:val="006A3AA1"/>
    <w:rsid w:val="006A4B1A"/>
    <w:rsid w:val="006A5534"/>
    <w:rsid w:val="006B15B2"/>
    <w:rsid w:val="006B1B0D"/>
    <w:rsid w:val="006B1DF0"/>
    <w:rsid w:val="006B25A8"/>
    <w:rsid w:val="006B27A5"/>
    <w:rsid w:val="006B4CC9"/>
    <w:rsid w:val="006B6DBB"/>
    <w:rsid w:val="006B6E23"/>
    <w:rsid w:val="006B7B90"/>
    <w:rsid w:val="006B7BAE"/>
    <w:rsid w:val="006C004D"/>
    <w:rsid w:val="006C0904"/>
    <w:rsid w:val="006C2A21"/>
    <w:rsid w:val="006C35CB"/>
    <w:rsid w:val="006C4B53"/>
    <w:rsid w:val="006D3F03"/>
    <w:rsid w:val="006D5CEE"/>
    <w:rsid w:val="006D7CE2"/>
    <w:rsid w:val="006E00CA"/>
    <w:rsid w:val="006E0C21"/>
    <w:rsid w:val="006E0CA7"/>
    <w:rsid w:val="006E20D2"/>
    <w:rsid w:val="006E2AC1"/>
    <w:rsid w:val="006E5220"/>
    <w:rsid w:val="006E5C2B"/>
    <w:rsid w:val="006E7032"/>
    <w:rsid w:val="006E7BDA"/>
    <w:rsid w:val="006F09EA"/>
    <w:rsid w:val="006F4E0F"/>
    <w:rsid w:val="006F6D69"/>
    <w:rsid w:val="006F6EF9"/>
    <w:rsid w:val="006F701D"/>
    <w:rsid w:val="00700580"/>
    <w:rsid w:val="00702FDD"/>
    <w:rsid w:val="00704225"/>
    <w:rsid w:val="00705752"/>
    <w:rsid w:val="00705BB2"/>
    <w:rsid w:val="00711045"/>
    <w:rsid w:val="007143B0"/>
    <w:rsid w:val="0071533E"/>
    <w:rsid w:val="00715EE5"/>
    <w:rsid w:val="00716B32"/>
    <w:rsid w:val="00717FF6"/>
    <w:rsid w:val="0072180C"/>
    <w:rsid w:val="00721BCD"/>
    <w:rsid w:val="00721D87"/>
    <w:rsid w:val="0072387F"/>
    <w:rsid w:val="007277E5"/>
    <w:rsid w:val="007301D8"/>
    <w:rsid w:val="00730E9D"/>
    <w:rsid w:val="0073176A"/>
    <w:rsid w:val="00732AF3"/>
    <w:rsid w:val="00734564"/>
    <w:rsid w:val="007346BC"/>
    <w:rsid w:val="00734E7E"/>
    <w:rsid w:val="007405A3"/>
    <w:rsid w:val="00741088"/>
    <w:rsid w:val="007414FC"/>
    <w:rsid w:val="007436A6"/>
    <w:rsid w:val="00744DEB"/>
    <w:rsid w:val="007458C0"/>
    <w:rsid w:val="00746363"/>
    <w:rsid w:val="00746C56"/>
    <w:rsid w:val="0075006F"/>
    <w:rsid w:val="00750DF6"/>
    <w:rsid w:val="00750EF9"/>
    <w:rsid w:val="007517AF"/>
    <w:rsid w:val="00752134"/>
    <w:rsid w:val="00752E16"/>
    <w:rsid w:val="0075371E"/>
    <w:rsid w:val="0075478B"/>
    <w:rsid w:val="00755A19"/>
    <w:rsid w:val="0075750B"/>
    <w:rsid w:val="007606F5"/>
    <w:rsid w:val="00760BFF"/>
    <w:rsid w:val="007635E9"/>
    <w:rsid w:val="007666EC"/>
    <w:rsid w:val="0077031D"/>
    <w:rsid w:val="00771451"/>
    <w:rsid w:val="00772751"/>
    <w:rsid w:val="007757BD"/>
    <w:rsid w:val="00775A78"/>
    <w:rsid w:val="0077628C"/>
    <w:rsid w:val="00776B10"/>
    <w:rsid w:val="00777CD9"/>
    <w:rsid w:val="00780FAA"/>
    <w:rsid w:val="0078144B"/>
    <w:rsid w:val="00781937"/>
    <w:rsid w:val="00781C4F"/>
    <w:rsid w:val="00782F6B"/>
    <w:rsid w:val="00783409"/>
    <w:rsid w:val="0078455B"/>
    <w:rsid w:val="007857C2"/>
    <w:rsid w:val="00786295"/>
    <w:rsid w:val="00787D52"/>
    <w:rsid w:val="00790338"/>
    <w:rsid w:val="00790BFD"/>
    <w:rsid w:val="00793F42"/>
    <w:rsid w:val="0079439A"/>
    <w:rsid w:val="00796B09"/>
    <w:rsid w:val="007978C8"/>
    <w:rsid w:val="007A0B19"/>
    <w:rsid w:val="007A23D0"/>
    <w:rsid w:val="007A383D"/>
    <w:rsid w:val="007A3DBF"/>
    <w:rsid w:val="007A5385"/>
    <w:rsid w:val="007A63CD"/>
    <w:rsid w:val="007A6A59"/>
    <w:rsid w:val="007A6AE1"/>
    <w:rsid w:val="007A7579"/>
    <w:rsid w:val="007B5D5E"/>
    <w:rsid w:val="007B70A6"/>
    <w:rsid w:val="007C0B94"/>
    <w:rsid w:val="007C116C"/>
    <w:rsid w:val="007C2E4E"/>
    <w:rsid w:val="007C3C78"/>
    <w:rsid w:val="007C7D4F"/>
    <w:rsid w:val="007D056B"/>
    <w:rsid w:val="007D1F89"/>
    <w:rsid w:val="007D2FA9"/>
    <w:rsid w:val="007D3240"/>
    <w:rsid w:val="007E1C6A"/>
    <w:rsid w:val="007E2223"/>
    <w:rsid w:val="007E2621"/>
    <w:rsid w:val="007E556E"/>
    <w:rsid w:val="007E6996"/>
    <w:rsid w:val="007F0D0E"/>
    <w:rsid w:val="007F1382"/>
    <w:rsid w:val="007F19EC"/>
    <w:rsid w:val="007F216E"/>
    <w:rsid w:val="007F3305"/>
    <w:rsid w:val="007F3F1B"/>
    <w:rsid w:val="007F5AE4"/>
    <w:rsid w:val="007F5F4B"/>
    <w:rsid w:val="007F75E6"/>
    <w:rsid w:val="00801B86"/>
    <w:rsid w:val="00801CA1"/>
    <w:rsid w:val="00802715"/>
    <w:rsid w:val="0080391B"/>
    <w:rsid w:val="00804B12"/>
    <w:rsid w:val="00804D53"/>
    <w:rsid w:val="008101A6"/>
    <w:rsid w:val="008104A4"/>
    <w:rsid w:val="00810B77"/>
    <w:rsid w:val="00811B19"/>
    <w:rsid w:val="0081225A"/>
    <w:rsid w:val="008137AB"/>
    <w:rsid w:val="0081435E"/>
    <w:rsid w:val="00815528"/>
    <w:rsid w:val="008165E2"/>
    <w:rsid w:val="00816FAC"/>
    <w:rsid w:val="00817118"/>
    <w:rsid w:val="00817199"/>
    <w:rsid w:val="00817AE4"/>
    <w:rsid w:val="00821086"/>
    <w:rsid w:val="00821248"/>
    <w:rsid w:val="00821274"/>
    <w:rsid w:val="0082321B"/>
    <w:rsid w:val="00823396"/>
    <w:rsid w:val="00823FB9"/>
    <w:rsid w:val="00830B06"/>
    <w:rsid w:val="00830C7A"/>
    <w:rsid w:val="00830D78"/>
    <w:rsid w:val="008379CC"/>
    <w:rsid w:val="00837CD4"/>
    <w:rsid w:val="008402FF"/>
    <w:rsid w:val="008408A8"/>
    <w:rsid w:val="00841742"/>
    <w:rsid w:val="00846F83"/>
    <w:rsid w:val="00847F1B"/>
    <w:rsid w:val="0085176C"/>
    <w:rsid w:val="00854078"/>
    <w:rsid w:val="00855A67"/>
    <w:rsid w:val="00855E7F"/>
    <w:rsid w:val="00855F1D"/>
    <w:rsid w:val="00857738"/>
    <w:rsid w:val="00857D48"/>
    <w:rsid w:val="00861034"/>
    <w:rsid w:val="00866444"/>
    <w:rsid w:val="0087060D"/>
    <w:rsid w:val="0087408F"/>
    <w:rsid w:val="00874C5C"/>
    <w:rsid w:val="008752D5"/>
    <w:rsid w:val="008765DE"/>
    <w:rsid w:val="00880E9C"/>
    <w:rsid w:val="00881564"/>
    <w:rsid w:val="00881DEE"/>
    <w:rsid w:val="008823DD"/>
    <w:rsid w:val="0088356F"/>
    <w:rsid w:val="00885A71"/>
    <w:rsid w:val="00885A8B"/>
    <w:rsid w:val="00887143"/>
    <w:rsid w:val="00887AAB"/>
    <w:rsid w:val="00891609"/>
    <w:rsid w:val="00895974"/>
    <w:rsid w:val="008970A0"/>
    <w:rsid w:val="008A1DBC"/>
    <w:rsid w:val="008A2AD1"/>
    <w:rsid w:val="008A35E9"/>
    <w:rsid w:val="008A42F6"/>
    <w:rsid w:val="008A433D"/>
    <w:rsid w:val="008A626B"/>
    <w:rsid w:val="008B0A68"/>
    <w:rsid w:val="008B16F2"/>
    <w:rsid w:val="008B1DF3"/>
    <w:rsid w:val="008B2301"/>
    <w:rsid w:val="008B23E9"/>
    <w:rsid w:val="008B3254"/>
    <w:rsid w:val="008B4C30"/>
    <w:rsid w:val="008B638C"/>
    <w:rsid w:val="008B7217"/>
    <w:rsid w:val="008C307E"/>
    <w:rsid w:val="008C43D3"/>
    <w:rsid w:val="008C5845"/>
    <w:rsid w:val="008C6741"/>
    <w:rsid w:val="008C6CB9"/>
    <w:rsid w:val="008C7088"/>
    <w:rsid w:val="008D1567"/>
    <w:rsid w:val="008D1676"/>
    <w:rsid w:val="008D3E49"/>
    <w:rsid w:val="008D531A"/>
    <w:rsid w:val="008D608A"/>
    <w:rsid w:val="008E1D47"/>
    <w:rsid w:val="008E29F8"/>
    <w:rsid w:val="008E2B41"/>
    <w:rsid w:val="008E43E1"/>
    <w:rsid w:val="008F053C"/>
    <w:rsid w:val="008F212D"/>
    <w:rsid w:val="008F2BE4"/>
    <w:rsid w:val="008F4BB1"/>
    <w:rsid w:val="008F6EAB"/>
    <w:rsid w:val="00900E94"/>
    <w:rsid w:val="009020BC"/>
    <w:rsid w:val="009030E8"/>
    <w:rsid w:val="00903358"/>
    <w:rsid w:val="009068A3"/>
    <w:rsid w:val="00906D4E"/>
    <w:rsid w:val="00907DF6"/>
    <w:rsid w:val="0091032F"/>
    <w:rsid w:val="0091240C"/>
    <w:rsid w:val="00912808"/>
    <w:rsid w:val="00913CE8"/>
    <w:rsid w:val="00915FF0"/>
    <w:rsid w:val="00916952"/>
    <w:rsid w:val="009173FD"/>
    <w:rsid w:val="00917F0B"/>
    <w:rsid w:val="00920B47"/>
    <w:rsid w:val="00921AC2"/>
    <w:rsid w:val="00922875"/>
    <w:rsid w:val="00922BD9"/>
    <w:rsid w:val="00923229"/>
    <w:rsid w:val="00924FAB"/>
    <w:rsid w:val="00925136"/>
    <w:rsid w:val="00925E3E"/>
    <w:rsid w:val="009269D4"/>
    <w:rsid w:val="00931C75"/>
    <w:rsid w:val="0093228A"/>
    <w:rsid w:val="00933CC0"/>
    <w:rsid w:val="0093671E"/>
    <w:rsid w:val="0093733C"/>
    <w:rsid w:val="0094051D"/>
    <w:rsid w:val="00940936"/>
    <w:rsid w:val="00941308"/>
    <w:rsid w:val="009435CA"/>
    <w:rsid w:val="009446AB"/>
    <w:rsid w:val="009450A3"/>
    <w:rsid w:val="00945CBD"/>
    <w:rsid w:val="00946B05"/>
    <w:rsid w:val="0094701E"/>
    <w:rsid w:val="00947D00"/>
    <w:rsid w:val="00950D5B"/>
    <w:rsid w:val="00950E82"/>
    <w:rsid w:val="0095329C"/>
    <w:rsid w:val="00954212"/>
    <w:rsid w:val="0095670C"/>
    <w:rsid w:val="00957DFF"/>
    <w:rsid w:val="0096130E"/>
    <w:rsid w:val="009629C5"/>
    <w:rsid w:val="00963086"/>
    <w:rsid w:val="009636B0"/>
    <w:rsid w:val="009649C6"/>
    <w:rsid w:val="009713DB"/>
    <w:rsid w:val="00972422"/>
    <w:rsid w:val="00973F15"/>
    <w:rsid w:val="009742EA"/>
    <w:rsid w:val="00977AB1"/>
    <w:rsid w:val="00981131"/>
    <w:rsid w:val="00981252"/>
    <w:rsid w:val="00981AB3"/>
    <w:rsid w:val="009859EA"/>
    <w:rsid w:val="009905DC"/>
    <w:rsid w:val="00992779"/>
    <w:rsid w:val="0099567C"/>
    <w:rsid w:val="00995894"/>
    <w:rsid w:val="00996E19"/>
    <w:rsid w:val="009A0156"/>
    <w:rsid w:val="009A0D64"/>
    <w:rsid w:val="009A1CB9"/>
    <w:rsid w:val="009A2F6E"/>
    <w:rsid w:val="009A3172"/>
    <w:rsid w:val="009A3756"/>
    <w:rsid w:val="009A51AC"/>
    <w:rsid w:val="009A62DE"/>
    <w:rsid w:val="009A73FE"/>
    <w:rsid w:val="009B0C3B"/>
    <w:rsid w:val="009B50FE"/>
    <w:rsid w:val="009B522F"/>
    <w:rsid w:val="009B5F21"/>
    <w:rsid w:val="009B6DF3"/>
    <w:rsid w:val="009B7B15"/>
    <w:rsid w:val="009C140E"/>
    <w:rsid w:val="009C1AE7"/>
    <w:rsid w:val="009C41C9"/>
    <w:rsid w:val="009C4D3C"/>
    <w:rsid w:val="009C64D8"/>
    <w:rsid w:val="009C7774"/>
    <w:rsid w:val="009C7869"/>
    <w:rsid w:val="009D0377"/>
    <w:rsid w:val="009D091A"/>
    <w:rsid w:val="009D1F5E"/>
    <w:rsid w:val="009D40FC"/>
    <w:rsid w:val="009D6BCE"/>
    <w:rsid w:val="009D74B2"/>
    <w:rsid w:val="009D7A07"/>
    <w:rsid w:val="009E06F6"/>
    <w:rsid w:val="009E0C5F"/>
    <w:rsid w:val="009E1DA0"/>
    <w:rsid w:val="009E1F8E"/>
    <w:rsid w:val="009E329F"/>
    <w:rsid w:val="009E3480"/>
    <w:rsid w:val="009E4053"/>
    <w:rsid w:val="009E581C"/>
    <w:rsid w:val="009E6A0E"/>
    <w:rsid w:val="009E7B84"/>
    <w:rsid w:val="009F0FEC"/>
    <w:rsid w:val="009F2944"/>
    <w:rsid w:val="009F2F66"/>
    <w:rsid w:val="009F36F1"/>
    <w:rsid w:val="009F4B88"/>
    <w:rsid w:val="00A00741"/>
    <w:rsid w:val="00A00837"/>
    <w:rsid w:val="00A010FE"/>
    <w:rsid w:val="00A0252C"/>
    <w:rsid w:val="00A049B7"/>
    <w:rsid w:val="00A05FB8"/>
    <w:rsid w:val="00A11703"/>
    <w:rsid w:val="00A121E0"/>
    <w:rsid w:val="00A134BB"/>
    <w:rsid w:val="00A143FA"/>
    <w:rsid w:val="00A15E1D"/>
    <w:rsid w:val="00A162E9"/>
    <w:rsid w:val="00A16858"/>
    <w:rsid w:val="00A210C5"/>
    <w:rsid w:val="00A22CA8"/>
    <w:rsid w:val="00A23D63"/>
    <w:rsid w:val="00A23E08"/>
    <w:rsid w:val="00A2474B"/>
    <w:rsid w:val="00A25090"/>
    <w:rsid w:val="00A2664D"/>
    <w:rsid w:val="00A26CCC"/>
    <w:rsid w:val="00A30276"/>
    <w:rsid w:val="00A30372"/>
    <w:rsid w:val="00A3433D"/>
    <w:rsid w:val="00A35833"/>
    <w:rsid w:val="00A3669C"/>
    <w:rsid w:val="00A36D91"/>
    <w:rsid w:val="00A3790A"/>
    <w:rsid w:val="00A41AF8"/>
    <w:rsid w:val="00A44624"/>
    <w:rsid w:val="00A45CC4"/>
    <w:rsid w:val="00A46CED"/>
    <w:rsid w:val="00A475B1"/>
    <w:rsid w:val="00A47E3B"/>
    <w:rsid w:val="00A50F15"/>
    <w:rsid w:val="00A51067"/>
    <w:rsid w:val="00A51308"/>
    <w:rsid w:val="00A51E9F"/>
    <w:rsid w:val="00A525A8"/>
    <w:rsid w:val="00A53A1A"/>
    <w:rsid w:val="00A54535"/>
    <w:rsid w:val="00A56067"/>
    <w:rsid w:val="00A5616A"/>
    <w:rsid w:val="00A61526"/>
    <w:rsid w:val="00A61573"/>
    <w:rsid w:val="00A61CCE"/>
    <w:rsid w:val="00A62354"/>
    <w:rsid w:val="00A62F72"/>
    <w:rsid w:val="00A6353E"/>
    <w:rsid w:val="00A64243"/>
    <w:rsid w:val="00A661EE"/>
    <w:rsid w:val="00A67533"/>
    <w:rsid w:val="00A72F9C"/>
    <w:rsid w:val="00A73B13"/>
    <w:rsid w:val="00A766E9"/>
    <w:rsid w:val="00A76E1E"/>
    <w:rsid w:val="00A77D83"/>
    <w:rsid w:val="00A81299"/>
    <w:rsid w:val="00A81A06"/>
    <w:rsid w:val="00A81CD5"/>
    <w:rsid w:val="00A81F9C"/>
    <w:rsid w:val="00A820A1"/>
    <w:rsid w:val="00A821B4"/>
    <w:rsid w:val="00A8248E"/>
    <w:rsid w:val="00A82DBC"/>
    <w:rsid w:val="00A83D11"/>
    <w:rsid w:val="00A850AC"/>
    <w:rsid w:val="00A868BA"/>
    <w:rsid w:val="00A90AF2"/>
    <w:rsid w:val="00A91379"/>
    <w:rsid w:val="00A93301"/>
    <w:rsid w:val="00A9626D"/>
    <w:rsid w:val="00A96304"/>
    <w:rsid w:val="00AA3224"/>
    <w:rsid w:val="00AA5595"/>
    <w:rsid w:val="00AA5F09"/>
    <w:rsid w:val="00AA6A95"/>
    <w:rsid w:val="00AA7A14"/>
    <w:rsid w:val="00AB084E"/>
    <w:rsid w:val="00AB2782"/>
    <w:rsid w:val="00AB354C"/>
    <w:rsid w:val="00AB586A"/>
    <w:rsid w:val="00AB7546"/>
    <w:rsid w:val="00AB7AED"/>
    <w:rsid w:val="00AC246A"/>
    <w:rsid w:val="00AC263A"/>
    <w:rsid w:val="00AC40D8"/>
    <w:rsid w:val="00AC6536"/>
    <w:rsid w:val="00AC67AD"/>
    <w:rsid w:val="00AC7905"/>
    <w:rsid w:val="00AC7D61"/>
    <w:rsid w:val="00AC7F90"/>
    <w:rsid w:val="00AD055F"/>
    <w:rsid w:val="00AD0D40"/>
    <w:rsid w:val="00AD1746"/>
    <w:rsid w:val="00AD2340"/>
    <w:rsid w:val="00AD7B0E"/>
    <w:rsid w:val="00AE09C6"/>
    <w:rsid w:val="00AE1612"/>
    <w:rsid w:val="00AE3D5A"/>
    <w:rsid w:val="00AE49F1"/>
    <w:rsid w:val="00AE4CB0"/>
    <w:rsid w:val="00AE7835"/>
    <w:rsid w:val="00AF406A"/>
    <w:rsid w:val="00AF71EC"/>
    <w:rsid w:val="00B0009A"/>
    <w:rsid w:val="00B014A4"/>
    <w:rsid w:val="00B05F79"/>
    <w:rsid w:val="00B07C40"/>
    <w:rsid w:val="00B109DB"/>
    <w:rsid w:val="00B1161B"/>
    <w:rsid w:val="00B12847"/>
    <w:rsid w:val="00B12CD2"/>
    <w:rsid w:val="00B138EB"/>
    <w:rsid w:val="00B13EFC"/>
    <w:rsid w:val="00B1588D"/>
    <w:rsid w:val="00B16582"/>
    <w:rsid w:val="00B16CC0"/>
    <w:rsid w:val="00B16F8C"/>
    <w:rsid w:val="00B21138"/>
    <w:rsid w:val="00B232B0"/>
    <w:rsid w:val="00B235BC"/>
    <w:rsid w:val="00B24EA5"/>
    <w:rsid w:val="00B25512"/>
    <w:rsid w:val="00B25C0A"/>
    <w:rsid w:val="00B260BF"/>
    <w:rsid w:val="00B26987"/>
    <w:rsid w:val="00B30060"/>
    <w:rsid w:val="00B30812"/>
    <w:rsid w:val="00B32234"/>
    <w:rsid w:val="00B32265"/>
    <w:rsid w:val="00B3322C"/>
    <w:rsid w:val="00B347C8"/>
    <w:rsid w:val="00B37267"/>
    <w:rsid w:val="00B37352"/>
    <w:rsid w:val="00B41A6C"/>
    <w:rsid w:val="00B45AFC"/>
    <w:rsid w:val="00B45BC8"/>
    <w:rsid w:val="00B50A6A"/>
    <w:rsid w:val="00B51C34"/>
    <w:rsid w:val="00B52D08"/>
    <w:rsid w:val="00B545DA"/>
    <w:rsid w:val="00B558E7"/>
    <w:rsid w:val="00B55949"/>
    <w:rsid w:val="00B55D33"/>
    <w:rsid w:val="00B565B3"/>
    <w:rsid w:val="00B61EC5"/>
    <w:rsid w:val="00B62497"/>
    <w:rsid w:val="00B70728"/>
    <w:rsid w:val="00B71748"/>
    <w:rsid w:val="00B71EFA"/>
    <w:rsid w:val="00B72C9D"/>
    <w:rsid w:val="00B73319"/>
    <w:rsid w:val="00B7404D"/>
    <w:rsid w:val="00B75ECE"/>
    <w:rsid w:val="00B815FE"/>
    <w:rsid w:val="00B84A5D"/>
    <w:rsid w:val="00B84A66"/>
    <w:rsid w:val="00B87F6A"/>
    <w:rsid w:val="00B91348"/>
    <w:rsid w:val="00B93300"/>
    <w:rsid w:val="00B94F04"/>
    <w:rsid w:val="00B96BC9"/>
    <w:rsid w:val="00B9773A"/>
    <w:rsid w:val="00BA10FD"/>
    <w:rsid w:val="00BB078D"/>
    <w:rsid w:val="00BB0A35"/>
    <w:rsid w:val="00BB1A08"/>
    <w:rsid w:val="00BB1BCD"/>
    <w:rsid w:val="00BB1DC1"/>
    <w:rsid w:val="00BB2340"/>
    <w:rsid w:val="00BB27D3"/>
    <w:rsid w:val="00BB2EB9"/>
    <w:rsid w:val="00BB436F"/>
    <w:rsid w:val="00BB4FFE"/>
    <w:rsid w:val="00BC24E3"/>
    <w:rsid w:val="00BC32FB"/>
    <w:rsid w:val="00BC43D6"/>
    <w:rsid w:val="00BC4E36"/>
    <w:rsid w:val="00BC5F20"/>
    <w:rsid w:val="00BC6C78"/>
    <w:rsid w:val="00BC7B90"/>
    <w:rsid w:val="00BD0E51"/>
    <w:rsid w:val="00BD1C98"/>
    <w:rsid w:val="00BD32CB"/>
    <w:rsid w:val="00BD3A3F"/>
    <w:rsid w:val="00BD4514"/>
    <w:rsid w:val="00BD58DF"/>
    <w:rsid w:val="00BD5908"/>
    <w:rsid w:val="00BE0D22"/>
    <w:rsid w:val="00BE1FFD"/>
    <w:rsid w:val="00BE2A57"/>
    <w:rsid w:val="00BE2ABF"/>
    <w:rsid w:val="00BE313E"/>
    <w:rsid w:val="00BE374B"/>
    <w:rsid w:val="00BE449C"/>
    <w:rsid w:val="00BE771B"/>
    <w:rsid w:val="00BF1902"/>
    <w:rsid w:val="00BF2765"/>
    <w:rsid w:val="00BF39CA"/>
    <w:rsid w:val="00BF6161"/>
    <w:rsid w:val="00BF6F7C"/>
    <w:rsid w:val="00BF7531"/>
    <w:rsid w:val="00BF7747"/>
    <w:rsid w:val="00C0007D"/>
    <w:rsid w:val="00C014E6"/>
    <w:rsid w:val="00C01DA8"/>
    <w:rsid w:val="00C037C1"/>
    <w:rsid w:val="00C03DF5"/>
    <w:rsid w:val="00C063C8"/>
    <w:rsid w:val="00C068A2"/>
    <w:rsid w:val="00C10503"/>
    <w:rsid w:val="00C10B7B"/>
    <w:rsid w:val="00C163D0"/>
    <w:rsid w:val="00C16544"/>
    <w:rsid w:val="00C214A2"/>
    <w:rsid w:val="00C21580"/>
    <w:rsid w:val="00C219FE"/>
    <w:rsid w:val="00C2271A"/>
    <w:rsid w:val="00C22CF0"/>
    <w:rsid w:val="00C2323E"/>
    <w:rsid w:val="00C25251"/>
    <w:rsid w:val="00C25A54"/>
    <w:rsid w:val="00C27D91"/>
    <w:rsid w:val="00C321A0"/>
    <w:rsid w:val="00C328B2"/>
    <w:rsid w:val="00C348BA"/>
    <w:rsid w:val="00C34C6A"/>
    <w:rsid w:val="00C350E0"/>
    <w:rsid w:val="00C36C16"/>
    <w:rsid w:val="00C36EE1"/>
    <w:rsid w:val="00C37651"/>
    <w:rsid w:val="00C4359A"/>
    <w:rsid w:val="00C44043"/>
    <w:rsid w:val="00C472C1"/>
    <w:rsid w:val="00C50059"/>
    <w:rsid w:val="00C50684"/>
    <w:rsid w:val="00C5238A"/>
    <w:rsid w:val="00C5536A"/>
    <w:rsid w:val="00C55881"/>
    <w:rsid w:val="00C563A4"/>
    <w:rsid w:val="00C56C51"/>
    <w:rsid w:val="00C5781F"/>
    <w:rsid w:val="00C57D37"/>
    <w:rsid w:val="00C608E8"/>
    <w:rsid w:val="00C61339"/>
    <w:rsid w:val="00C65037"/>
    <w:rsid w:val="00C70EFE"/>
    <w:rsid w:val="00C73891"/>
    <w:rsid w:val="00C739AE"/>
    <w:rsid w:val="00C771E9"/>
    <w:rsid w:val="00C80F25"/>
    <w:rsid w:val="00C812F5"/>
    <w:rsid w:val="00C82758"/>
    <w:rsid w:val="00C8470D"/>
    <w:rsid w:val="00C84E0B"/>
    <w:rsid w:val="00C855F8"/>
    <w:rsid w:val="00C85C7B"/>
    <w:rsid w:val="00C90363"/>
    <w:rsid w:val="00C927AE"/>
    <w:rsid w:val="00C92DAD"/>
    <w:rsid w:val="00C92DD3"/>
    <w:rsid w:val="00C94749"/>
    <w:rsid w:val="00C94FA6"/>
    <w:rsid w:val="00C95288"/>
    <w:rsid w:val="00C9774F"/>
    <w:rsid w:val="00CA0C8F"/>
    <w:rsid w:val="00CA16F5"/>
    <w:rsid w:val="00CA24DD"/>
    <w:rsid w:val="00CA3539"/>
    <w:rsid w:val="00CA483A"/>
    <w:rsid w:val="00CA4D08"/>
    <w:rsid w:val="00CA60AB"/>
    <w:rsid w:val="00CA61F0"/>
    <w:rsid w:val="00CA641D"/>
    <w:rsid w:val="00CB0088"/>
    <w:rsid w:val="00CB0B53"/>
    <w:rsid w:val="00CB162A"/>
    <w:rsid w:val="00CB16AE"/>
    <w:rsid w:val="00CB1874"/>
    <w:rsid w:val="00CB1A50"/>
    <w:rsid w:val="00CB419C"/>
    <w:rsid w:val="00CB4F42"/>
    <w:rsid w:val="00CB510E"/>
    <w:rsid w:val="00CB7280"/>
    <w:rsid w:val="00CB7651"/>
    <w:rsid w:val="00CC00C3"/>
    <w:rsid w:val="00CC0623"/>
    <w:rsid w:val="00CC1294"/>
    <w:rsid w:val="00CC18ED"/>
    <w:rsid w:val="00CC5C17"/>
    <w:rsid w:val="00CC6D90"/>
    <w:rsid w:val="00CD162E"/>
    <w:rsid w:val="00CD5063"/>
    <w:rsid w:val="00CD5E0F"/>
    <w:rsid w:val="00CD6632"/>
    <w:rsid w:val="00CD735F"/>
    <w:rsid w:val="00CE04F7"/>
    <w:rsid w:val="00CE1486"/>
    <w:rsid w:val="00CE271F"/>
    <w:rsid w:val="00CE2727"/>
    <w:rsid w:val="00CE2906"/>
    <w:rsid w:val="00CE2E2D"/>
    <w:rsid w:val="00CE5E7C"/>
    <w:rsid w:val="00CE64CE"/>
    <w:rsid w:val="00CE6994"/>
    <w:rsid w:val="00CF2E4C"/>
    <w:rsid w:val="00CF52FB"/>
    <w:rsid w:val="00CF779E"/>
    <w:rsid w:val="00CF7C87"/>
    <w:rsid w:val="00D03AFE"/>
    <w:rsid w:val="00D03C3A"/>
    <w:rsid w:val="00D04443"/>
    <w:rsid w:val="00D06660"/>
    <w:rsid w:val="00D07BB5"/>
    <w:rsid w:val="00D11B6C"/>
    <w:rsid w:val="00D1239C"/>
    <w:rsid w:val="00D1307C"/>
    <w:rsid w:val="00D13BBE"/>
    <w:rsid w:val="00D14B24"/>
    <w:rsid w:val="00D1553B"/>
    <w:rsid w:val="00D15FBF"/>
    <w:rsid w:val="00D162A7"/>
    <w:rsid w:val="00D168EF"/>
    <w:rsid w:val="00D17498"/>
    <w:rsid w:val="00D22601"/>
    <w:rsid w:val="00D22C15"/>
    <w:rsid w:val="00D22FDA"/>
    <w:rsid w:val="00D22FDF"/>
    <w:rsid w:val="00D25433"/>
    <w:rsid w:val="00D255FD"/>
    <w:rsid w:val="00D259B0"/>
    <w:rsid w:val="00D26224"/>
    <w:rsid w:val="00D35F3A"/>
    <w:rsid w:val="00D36512"/>
    <w:rsid w:val="00D368FD"/>
    <w:rsid w:val="00D370FB"/>
    <w:rsid w:val="00D3795B"/>
    <w:rsid w:val="00D4249B"/>
    <w:rsid w:val="00D43A1A"/>
    <w:rsid w:val="00D43C30"/>
    <w:rsid w:val="00D44AA8"/>
    <w:rsid w:val="00D451FA"/>
    <w:rsid w:val="00D461C7"/>
    <w:rsid w:val="00D47D25"/>
    <w:rsid w:val="00D509DC"/>
    <w:rsid w:val="00D5189B"/>
    <w:rsid w:val="00D52609"/>
    <w:rsid w:val="00D52C62"/>
    <w:rsid w:val="00D53764"/>
    <w:rsid w:val="00D541C6"/>
    <w:rsid w:val="00D554AC"/>
    <w:rsid w:val="00D6094A"/>
    <w:rsid w:val="00D615D2"/>
    <w:rsid w:val="00D62FEE"/>
    <w:rsid w:val="00D6371D"/>
    <w:rsid w:val="00D64B61"/>
    <w:rsid w:val="00D64E84"/>
    <w:rsid w:val="00D665A6"/>
    <w:rsid w:val="00D66813"/>
    <w:rsid w:val="00D67D1A"/>
    <w:rsid w:val="00D70207"/>
    <w:rsid w:val="00D73EAC"/>
    <w:rsid w:val="00D75F95"/>
    <w:rsid w:val="00D76714"/>
    <w:rsid w:val="00D77231"/>
    <w:rsid w:val="00D77760"/>
    <w:rsid w:val="00D80F20"/>
    <w:rsid w:val="00D8235D"/>
    <w:rsid w:val="00D8260E"/>
    <w:rsid w:val="00D833BA"/>
    <w:rsid w:val="00D83766"/>
    <w:rsid w:val="00D8457F"/>
    <w:rsid w:val="00D855BB"/>
    <w:rsid w:val="00D85CFE"/>
    <w:rsid w:val="00D8670E"/>
    <w:rsid w:val="00D93B64"/>
    <w:rsid w:val="00D946EB"/>
    <w:rsid w:val="00D94B6C"/>
    <w:rsid w:val="00D963C8"/>
    <w:rsid w:val="00D96BFC"/>
    <w:rsid w:val="00D97211"/>
    <w:rsid w:val="00DA06C7"/>
    <w:rsid w:val="00DA3356"/>
    <w:rsid w:val="00DA3DEB"/>
    <w:rsid w:val="00DA6A69"/>
    <w:rsid w:val="00DB0B7C"/>
    <w:rsid w:val="00DB3F25"/>
    <w:rsid w:val="00DB5829"/>
    <w:rsid w:val="00DC11F8"/>
    <w:rsid w:val="00DC2419"/>
    <w:rsid w:val="00DC2484"/>
    <w:rsid w:val="00DC28F1"/>
    <w:rsid w:val="00DC2DD6"/>
    <w:rsid w:val="00DC33CB"/>
    <w:rsid w:val="00DC34C4"/>
    <w:rsid w:val="00DC5922"/>
    <w:rsid w:val="00DC6E91"/>
    <w:rsid w:val="00DC700F"/>
    <w:rsid w:val="00DD1AA3"/>
    <w:rsid w:val="00DD1C78"/>
    <w:rsid w:val="00DD3D51"/>
    <w:rsid w:val="00DD4ACB"/>
    <w:rsid w:val="00DD4BF3"/>
    <w:rsid w:val="00DD7316"/>
    <w:rsid w:val="00DE1088"/>
    <w:rsid w:val="00DE2324"/>
    <w:rsid w:val="00DE2E82"/>
    <w:rsid w:val="00DE5F14"/>
    <w:rsid w:val="00DE5F9C"/>
    <w:rsid w:val="00DE711B"/>
    <w:rsid w:val="00DE7A16"/>
    <w:rsid w:val="00DF1555"/>
    <w:rsid w:val="00DF2482"/>
    <w:rsid w:val="00DF3921"/>
    <w:rsid w:val="00DF3FB7"/>
    <w:rsid w:val="00DF48F6"/>
    <w:rsid w:val="00DF5675"/>
    <w:rsid w:val="00DF5B46"/>
    <w:rsid w:val="00DF7277"/>
    <w:rsid w:val="00E00A0A"/>
    <w:rsid w:val="00E01C63"/>
    <w:rsid w:val="00E01CAC"/>
    <w:rsid w:val="00E02F96"/>
    <w:rsid w:val="00E118C7"/>
    <w:rsid w:val="00E1296C"/>
    <w:rsid w:val="00E15204"/>
    <w:rsid w:val="00E15393"/>
    <w:rsid w:val="00E17B48"/>
    <w:rsid w:val="00E17BDB"/>
    <w:rsid w:val="00E17ED9"/>
    <w:rsid w:val="00E20C4D"/>
    <w:rsid w:val="00E21063"/>
    <w:rsid w:val="00E22728"/>
    <w:rsid w:val="00E23276"/>
    <w:rsid w:val="00E24917"/>
    <w:rsid w:val="00E25C80"/>
    <w:rsid w:val="00E26656"/>
    <w:rsid w:val="00E27B9A"/>
    <w:rsid w:val="00E30577"/>
    <w:rsid w:val="00E309B2"/>
    <w:rsid w:val="00E30A2B"/>
    <w:rsid w:val="00E34C8E"/>
    <w:rsid w:val="00E34F70"/>
    <w:rsid w:val="00E37952"/>
    <w:rsid w:val="00E4158C"/>
    <w:rsid w:val="00E415F4"/>
    <w:rsid w:val="00E43720"/>
    <w:rsid w:val="00E44015"/>
    <w:rsid w:val="00E441A7"/>
    <w:rsid w:val="00E469C6"/>
    <w:rsid w:val="00E469DD"/>
    <w:rsid w:val="00E4712E"/>
    <w:rsid w:val="00E50266"/>
    <w:rsid w:val="00E50F35"/>
    <w:rsid w:val="00E5174A"/>
    <w:rsid w:val="00E52B68"/>
    <w:rsid w:val="00E52BF0"/>
    <w:rsid w:val="00E55764"/>
    <w:rsid w:val="00E56F37"/>
    <w:rsid w:val="00E57675"/>
    <w:rsid w:val="00E62C7C"/>
    <w:rsid w:val="00E63299"/>
    <w:rsid w:val="00E674D8"/>
    <w:rsid w:val="00E7079A"/>
    <w:rsid w:val="00E71D7A"/>
    <w:rsid w:val="00E74A9F"/>
    <w:rsid w:val="00E75618"/>
    <w:rsid w:val="00E75702"/>
    <w:rsid w:val="00E76721"/>
    <w:rsid w:val="00E80DED"/>
    <w:rsid w:val="00E82C1C"/>
    <w:rsid w:val="00E845D8"/>
    <w:rsid w:val="00E84C6D"/>
    <w:rsid w:val="00E85A4D"/>
    <w:rsid w:val="00E85E95"/>
    <w:rsid w:val="00E86238"/>
    <w:rsid w:val="00E868E0"/>
    <w:rsid w:val="00E90379"/>
    <w:rsid w:val="00E90853"/>
    <w:rsid w:val="00E9111D"/>
    <w:rsid w:val="00E91276"/>
    <w:rsid w:val="00E92693"/>
    <w:rsid w:val="00E92E37"/>
    <w:rsid w:val="00E9531C"/>
    <w:rsid w:val="00EA26D0"/>
    <w:rsid w:val="00EA2C9B"/>
    <w:rsid w:val="00EA34A9"/>
    <w:rsid w:val="00EA3E85"/>
    <w:rsid w:val="00EA5533"/>
    <w:rsid w:val="00EA559B"/>
    <w:rsid w:val="00EA6A06"/>
    <w:rsid w:val="00EB108A"/>
    <w:rsid w:val="00EB2274"/>
    <w:rsid w:val="00EB4362"/>
    <w:rsid w:val="00EB4B98"/>
    <w:rsid w:val="00EB4EE8"/>
    <w:rsid w:val="00EB58E1"/>
    <w:rsid w:val="00EB59E2"/>
    <w:rsid w:val="00EB6921"/>
    <w:rsid w:val="00EC066C"/>
    <w:rsid w:val="00EC0AFC"/>
    <w:rsid w:val="00EC3099"/>
    <w:rsid w:val="00EC38D3"/>
    <w:rsid w:val="00EC6ED8"/>
    <w:rsid w:val="00ED03E4"/>
    <w:rsid w:val="00ED089D"/>
    <w:rsid w:val="00ED2E3E"/>
    <w:rsid w:val="00ED3A57"/>
    <w:rsid w:val="00ED4951"/>
    <w:rsid w:val="00ED4B48"/>
    <w:rsid w:val="00ED505C"/>
    <w:rsid w:val="00ED5531"/>
    <w:rsid w:val="00ED5983"/>
    <w:rsid w:val="00ED5A63"/>
    <w:rsid w:val="00ED5AFD"/>
    <w:rsid w:val="00EE15DE"/>
    <w:rsid w:val="00EE2E00"/>
    <w:rsid w:val="00EE3B76"/>
    <w:rsid w:val="00EE64F5"/>
    <w:rsid w:val="00EE7599"/>
    <w:rsid w:val="00EF14AF"/>
    <w:rsid w:val="00EF1711"/>
    <w:rsid w:val="00EF396B"/>
    <w:rsid w:val="00EF7D48"/>
    <w:rsid w:val="00F011C5"/>
    <w:rsid w:val="00F030A7"/>
    <w:rsid w:val="00F04D96"/>
    <w:rsid w:val="00F05809"/>
    <w:rsid w:val="00F07695"/>
    <w:rsid w:val="00F07A50"/>
    <w:rsid w:val="00F102FD"/>
    <w:rsid w:val="00F123C2"/>
    <w:rsid w:val="00F13B04"/>
    <w:rsid w:val="00F13C3D"/>
    <w:rsid w:val="00F14B2B"/>
    <w:rsid w:val="00F1643B"/>
    <w:rsid w:val="00F16A98"/>
    <w:rsid w:val="00F21EAD"/>
    <w:rsid w:val="00F22ED4"/>
    <w:rsid w:val="00F23B1C"/>
    <w:rsid w:val="00F2521E"/>
    <w:rsid w:val="00F2674B"/>
    <w:rsid w:val="00F27ADD"/>
    <w:rsid w:val="00F30560"/>
    <w:rsid w:val="00F31BC7"/>
    <w:rsid w:val="00F31BED"/>
    <w:rsid w:val="00F34B81"/>
    <w:rsid w:val="00F3542A"/>
    <w:rsid w:val="00F3542C"/>
    <w:rsid w:val="00F3715F"/>
    <w:rsid w:val="00F437E2"/>
    <w:rsid w:val="00F468EB"/>
    <w:rsid w:val="00F4729E"/>
    <w:rsid w:val="00F525CE"/>
    <w:rsid w:val="00F52792"/>
    <w:rsid w:val="00F528D2"/>
    <w:rsid w:val="00F5331B"/>
    <w:rsid w:val="00F5371F"/>
    <w:rsid w:val="00F53AA6"/>
    <w:rsid w:val="00F53BE0"/>
    <w:rsid w:val="00F53C1B"/>
    <w:rsid w:val="00F5414C"/>
    <w:rsid w:val="00F55F03"/>
    <w:rsid w:val="00F5612B"/>
    <w:rsid w:val="00F56179"/>
    <w:rsid w:val="00F61390"/>
    <w:rsid w:val="00F63062"/>
    <w:rsid w:val="00F645F2"/>
    <w:rsid w:val="00F6487A"/>
    <w:rsid w:val="00F652F7"/>
    <w:rsid w:val="00F65CD8"/>
    <w:rsid w:val="00F65E7D"/>
    <w:rsid w:val="00F660A3"/>
    <w:rsid w:val="00F6632A"/>
    <w:rsid w:val="00F664C0"/>
    <w:rsid w:val="00F66534"/>
    <w:rsid w:val="00F6655A"/>
    <w:rsid w:val="00F66C84"/>
    <w:rsid w:val="00F6708D"/>
    <w:rsid w:val="00F673A1"/>
    <w:rsid w:val="00F67C59"/>
    <w:rsid w:val="00F70340"/>
    <w:rsid w:val="00F7077D"/>
    <w:rsid w:val="00F73471"/>
    <w:rsid w:val="00F73572"/>
    <w:rsid w:val="00F73F36"/>
    <w:rsid w:val="00F7431A"/>
    <w:rsid w:val="00F744A8"/>
    <w:rsid w:val="00F745D6"/>
    <w:rsid w:val="00F76D5B"/>
    <w:rsid w:val="00F76D9C"/>
    <w:rsid w:val="00F77446"/>
    <w:rsid w:val="00F77E79"/>
    <w:rsid w:val="00F8046A"/>
    <w:rsid w:val="00F8079D"/>
    <w:rsid w:val="00F83D75"/>
    <w:rsid w:val="00F84025"/>
    <w:rsid w:val="00F85CF7"/>
    <w:rsid w:val="00F86616"/>
    <w:rsid w:val="00F87179"/>
    <w:rsid w:val="00F90878"/>
    <w:rsid w:val="00F90917"/>
    <w:rsid w:val="00F9564A"/>
    <w:rsid w:val="00F97A9A"/>
    <w:rsid w:val="00FA05A7"/>
    <w:rsid w:val="00FA05DB"/>
    <w:rsid w:val="00FA1148"/>
    <w:rsid w:val="00FA2251"/>
    <w:rsid w:val="00FA33F1"/>
    <w:rsid w:val="00FA5C0C"/>
    <w:rsid w:val="00FA5CF1"/>
    <w:rsid w:val="00FA74A0"/>
    <w:rsid w:val="00FA7B33"/>
    <w:rsid w:val="00FA7F4F"/>
    <w:rsid w:val="00FB1589"/>
    <w:rsid w:val="00FB2E4B"/>
    <w:rsid w:val="00FB3282"/>
    <w:rsid w:val="00FB3D1B"/>
    <w:rsid w:val="00FB3F93"/>
    <w:rsid w:val="00FB6FEA"/>
    <w:rsid w:val="00FC1687"/>
    <w:rsid w:val="00FC1979"/>
    <w:rsid w:val="00FC2B37"/>
    <w:rsid w:val="00FC7E92"/>
    <w:rsid w:val="00FD0901"/>
    <w:rsid w:val="00FD0CD8"/>
    <w:rsid w:val="00FD0EFA"/>
    <w:rsid w:val="00FD3557"/>
    <w:rsid w:val="00FD4285"/>
    <w:rsid w:val="00FD6CA6"/>
    <w:rsid w:val="00FE0D97"/>
    <w:rsid w:val="00FE225B"/>
    <w:rsid w:val="00FE25CE"/>
    <w:rsid w:val="00FE2A88"/>
    <w:rsid w:val="00FE3EA3"/>
    <w:rsid w:val="00FE483D"/>
    <w:rsid w:val="00FE5D54"/>
    <w:rsid w:val="00FE67FF"/>
    <w:rsid w:val="00FE7D77"/>
    <w:rsid w:val="00FF129F"/>
    <w:rsid w:val="00FF1944"/>
    <w:rsid w:val="00FF34E9"/>
    <w:rsid w:val="00FF371D"/>
    <w:rsid w:val="00FF6D67"/>
    <w:rsid w:val="00FF7124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2FC03"/>
  <w15:chartTrackingRefBased/>
  <w15:docId w15:val="{3CC15CAA-6D1E-46F4-8CE2-D18228F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0" w:after="200" w:line="360" w:lineRule="auto"/>
      <w:ind w:firstLine="709"/>
      <w:jc w:val="both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qFormat/>
    <w:pPr>
      <w:keepNext/>
      <w:numPr>
        <w:numId w:val="3"/>
      </w:numPr>
      <w:pBdr>
        <w:top w:val="single" w:sz="4" w:space="1" w:color="auto"/>
        <w:bottom w:val="single" w:sz="4" w:space="1" w:color="auto"/>
      </w:pBdr>
      <w:spacing w:before="240" w:after="240"/>
      <w:outlineLvl w:val="0"/>
    </w:pPr>
    <w:rPr>
      <w:rFonts w:ascii="Arial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  <w:color w:val="000080"/>
      <w:sz w:val="32"/>
      <w:lang w:val="es-ES" w:eastAsia="es-ES"/>
    </w:rPr>
  </w:style>
  <w:style w:type="paragraph" w:styleId="Ttulo3">
    <w:name w:val="heading 3"/>
    <w:next w:val="Normal"/>
    <w:qFormat/>
    <w:pPr>
      <w:keepNext/>
      <w:numPr>
        <w:ilvl w:val="2"/>
        <w:numId w:val="3"/>
      </w:numPr>
      <w:tabs>
        <w:tab w:val="left" w:pos="924"/>
      </w:tabs>
      <w:spacing w:before="240" w:after="60"/>
      <w:outlineLvl w:val="2"/>
    </w:pPr>
    <w:rPr>
      <w:rFonts w:ascii="Arial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qFormat/>
    <w:pPr>
      <w:keepNext/>
      <w:numPr>
        <w:ilvl w:val="3"/>
        <w:numId w:val="3"/>
      </w:numPr>
      <w:tabs>
        <w:tab w:val="left" w:pos="964"/>
      </w:tabs>
      <w:spacing w:before="240" w:after="60"/>
      <w:outlineLvl w:val="3"/>
    </w:pPr>
    <w:rPr>
      <w:rFonts w:ascii="Arial" w:hAnsi="Arial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qFormat/>
    <w:pPr>
      <w:numPr>
        <w:ilvl w:val="4"/>
        <w:numId w:val="3"/>
      </w:numPr>
      <w:tabs>
        <w:tab w:val="left" w:pos="794"/>
      </w:tabs>
      <w:spacing w:before="240" w:after="60"/>
      <w:outlineLvl w:val="4"/>
    </w:pPr>
    <w:rPr>
      <w:rFonts w:ascii="Arial" w:hAnsi="Arial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oc">
    <w:name w:val="Título Doc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color w:val="000080"/>
      <w:sz w:val="48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pPr>
      <w:pBdr>
        <w:top w:val="single" w:sz="4" w:space="1" w:color="auto"/>
      </w:pBdr>
      <w:tabs>
        <w:tab w:val="center" w:pos="4252"/>
        <w:tab w:val="right" w:pos="8504"/>
      </w:tabs>
    </w:pPr>
    <w:rPr>
      <w:lang w:val="es-ES" w:eastAsia="es-ES"/>
    </w:rPr>
  </w:style>
  <w:style w:type="paragraph" w:styleId="Sangradetextonormal">
    <w:name w:val="Body Text Indent"/>
    <w:basedOn w:val="Normal"/>
  </w:style>
  <w:style w:type="paragraph" w:customStyle="1" w:styleId="Ttulosinnumeracin">
    <w:name w:val="Título sin numeración"/>
    <w:next w:val="Normal"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paragraph" w:styleId="TDC4">
    <w:name w:val="toc 4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paragraph" w:styleId="TDC5">
    <w:name w:val="toc 5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paragraph" w:styleId="TDC6">
    <w:name w:val="toc 6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paragraph" w:styleId="TDC7">
    <w:name w:val="toc 7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paragraph" w:styleId="TDC8">
    <w:name w:val="toc 8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paragraph" w:styleId="TDC9">
    <w:name w:val="toc 9"/>
    <w:basedOn w:val="Normal"/>
    <w:next w:val="Normal"/>
    <w:autoRedefine/>
    <w:semiHidden/>
    <w:pPr>
      <w:spacing w:before="0" w:after="0"/>
      <w:ind w:firstLine="0"/>
    </w:pPr>
    <w:rPr>
      <w:rFonts w:ascii="Times New Roman" w:hAnsi="Times New Roman"/>
      <w:szCs w:val="2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Listaconvietas">
    <w:name w:val="List Bullet"/>
    <w:pPr>
      <w:numPr>
        <w:numId w:val="1"/>
      </w:numPr>
      <w:spacing w:before="120" w:after="120" w:line="360" w:lineRule="auto"/>
      <w:jc w:val="both"/>
    </w:pPr>
    <w:rPr>
      <w:rFonts w:ascii="Arial" w:hAnsi="Arial"/>
      <w:sz w:val="24"/>
      <w:lang w:val="es-ES" w:eastAsia="es-ES"/>
    </w:rPr>
  </w:style>
  <w:style w:type="paragraph" w:customStyle="1" w:styleId="Tabla">
    <w:name w:val="Tabla"/>
    <w:pPr>
      <w:spacing w:before="60" w:after="60"/>
    </w:pPr>
    <w:rPr>
      <w:rFonts w:ascii="Arial" w:hAnsi="Arial"/>
      <w:sz w:val="24"/>
      <w:lang w:val="es-ES" w:eastAsia="es-ES"/>
    </w:rPr>
  </w:style>
  <w:style w:type="paragraph" w:styleId="Listaconvietas2">
    <w:name w:val="List Bullet 2"/>
    <w:basedOn w:val="Listaconvietas"/>
    <w:autoRedefine/>
    <w:pPr>
      <w:numPr>
        <w:numId w:val="2"/>
      </w:numPr>
      <w:jc w:val="left"/>
    </w:pPr>
  </w:style>
  <w:style w:type="paragraph" w:customStyle="1" w:styleId="Preguntas">
    <w:name w:val="Preguntas"/>
    <w:next w:val="Normal"/>
    <w:pPr>
      <w:numPr>
        <w:numId w:val="4"/>
      </w:numPr>
      <w:spacing w:before="200" w:after="200" w:line="360" w:lineRule="auto"/>
    </w:pPr>
    <w:rPr>
      <w:rFonts w:ascii="Arial" w:hAnsi="Arial"/>
      <w:b/>
      <w:color w:val="000080"/>
      <w:sz w:val="24"/>
      <w:lang w:val="es-ES" w:eastAsia="es-ES"/>
    </w:rPr>
  </w:style>
  <w:style w:type="paragraph" w:customStyle="1" w:styleId="Normalsinsangra">
    <w:name w:val="Normal sin sangría"/>
    <w:basedOn w:val="Normal"/>
    <w:next w:val="Normal"/>
    <w:pPr>
      <w:ind w:firstLine="0"/>
    </w:pPr>
  </w:style>
  <w:style w:type="paragraph" w:customStyle="1" w:styleId="Subpregunta">
    <w:name w:val="Subpregunta"/>
    <w:next w:val="Normal"/>
    <w:pPr>
      <w:numPr>
        <w:numId w:val="5"/>
      </w:numPr>
    </w:pPr>
    <w:rPr>
      <w:rFonts w:ascii="Arial" w:hAnsi="Arial"/>
      <w:b/>
      <w:color w:val="000080"/>
      <w:sz w:val="24"/>
      <w:lang w:val="es-ES" w:eastAsia="es-ES"/>
    </w:rPr>
  </w:style>
  <w:style w:type="paragraph" w:customStyle="1" w:styleId="Textopredeterminado">
    <w:name w:val="Texto predeterminado"/>
    <w:basedOn w:val="Normal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  <w:spacing w:before="40" w:after="120" w:line="240" w:lineRule="auto"/>
      <w:ind w:left="720" w:firstLine="0"/>
    </w:pPr>
    <w:rPr>
      <w:rFonts w:ascii="Times New Roman" w:hAnsi="Times New Roman"/>
    </w:rPr>
  </w:style>
  <w:style w:type="paragraph" w:customStyle="1" w:styleId="Heading21">
    <w:name w:val="Heading 21"/>
    <w:basedOn w:val="Normal"/>
    <w:pPr>
      <w:keepLines/>
      <w:autoSpaceDE w:val="0"/>
      <w:autoSpaceDN w:val="0"/>
      <w:adjustRightInd w:val="0"/>
      <w:spacing w:before="320" w:after="240" w:line="240" w:lineRule="auto"/>
      <w:ind w:firstLine="0"/>
    </w:pPr>
    <w:rPr>
      <w:rFonts w:ascii="Times New Roman" w:hAnsi="Times New Roman"/>
      <w:color w:val="0000FF"/>
      <w:sz w:val="40"/>
      <w:szCs w:val="40"/>
    </w:rPr>
  </w:style>
  <w:style w:type="paragraph" w:customStyle="1" w:styleId="Heading11">
    <w:name w:val="Heading 11"/>
    <w:basedOn w:val="Normal"/>
    <w:pPr>
      <w:keepLines/>
      <w:pageBreakBefore/>
      <w:autoSpaceDE w:val="0"/>
      <w:autoSpaceDN w:val="0"/>
      <w:adjustRightInd w:val="0"/>
      <w:spacing w:before="0" w:after="400" w:line="240" w:lineRule="auto"/>
      <w:ind w:firstLine="0"/>
    </w:pPr>
    <w:rPr>
      <w:rFonts w:ascii="Times New Roman" w:hAnsi="Times New Roman"/>
      <w:color w:val="0000FF"/>
      <w:sz w:val="56"/>
      <w:szCs w:val="56"/>
    </w:rPr>
  </w:style>
  <w:style w:type="paragraph" w:customStyle="1" w:styleId="Heading31">
    <w:name w:val="Heading 31"/>
    <w:basedOn w:val="Normal"/>
    <w:pPr>
      <w:keepLines/>
      <w:autoSpaceDE w:val="0"/>
      <w:autoSpaceDN w:val="0"/>
      <w:adjustRightInd w:val="0"/>
      <w:spacing w:before="280" w:after="160" w:line="240" w:lineRule="auto"/>
      <w:ind w:firstLine="0"/>
    </w:pPr>
    <w:rPr>
      <w:rFonts w:ascii="Times New Roman" w:hAnsi="Times New Roman"/>
      <w:i/>
      <w:iCs/>
      <w:color w:val="0000FF"/>
      <w:sz w:val="32"/>
      <w:szCs w:val="32"/>
    </w:rPr>
  </w:style>
  <w:style w:type="character" w:customStyle="1" w:styleId="ViewedAnchorA">
    <w:name w:val="Viewed Anchor (A)"/>
    <w:rPr>
      <w:color w:val="800000"/>
      <w:sz w:val="24"/>
      <w:u w:val="single"/>
    </w:rPr>
  </w:style>
  <w:style w:type="paragraph" w:customStyle="1" w:styleId="Heading41">
    <w:name w:val="Heading 41"/>
    <w:basedOn w:val="Normal"/>
    <w:pPr>
      <w:keepLines/>
      <w:autoSpaceDE w:val="0"/>
      <w:autoSpaceDN w:val="0"/>
      <w:adjustRightInd w:val="0"/>
      <w:spacing w:after="80" w:line="240" w:lineRule="auto"/>
      <w:ind w:firstLine="0"/>
      <w:jc w:val="left"/>
    </w:pPr>
    <w:rPr>
      <w:rFonts w:ascii="Times New Roman" w:hAnsi="Times New Roman"/>
      <w:i/>
      <w:iCs/>
      <w:color w:val="0000FF"/>
      <w:sz w:val="28"/>
      <w:szCs w:val="28"/>
    </w:rPr>
  </w:style>
  <w:style w:type="paragraph" w:customStyle="1" w:styleId="Textopredeterminado1">
    <w:name w:val="Texto predeterminado:1"/>
    <w:basedOn w:val="Normal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Times New Roman" w:hAnsi="Times New Roman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aragraphNumbering">
    <w:name w:val="Paragraph Numbering"/>
    <w:basedOn w:val="Encabezado"/>
    <w:pPr>
      <w:numPr>
        <w:numId w:val="6"/>
      </w:numPr>
      <w:tabs>
        <w:tab w:val="clear" w:pos="4252"/>
        <w:tab w:val="clear" w:pos="8504"/>
        <w:tab w:val="left" w:pos="284"/>
      </w:tabs>
      <w:spacing w:before="0" w:after="0" w:line="240" w:lineRule="atLeast"/>
      <w:jc w:val="left"/>
    </w:pPr>
    <w:rPr>
      <w:sz w:val="22"/>
      <w:szCs w:val="20"/>
      <w:lang w:val="es-ES_tradnl" w:eastAsia="en-US"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0" w:after="0" w:line="240" w:lineRule="atLeast"/>
      <w:ind w:left="360" w:firstLine="0"/>
      <w:jc w:val="left"/>
    </w:pPr>
    <w:rPr>
      <w:sz w:val="20"/>
      <w:szCs w:val="20"/>
      <w:lang w:val="es-ES_tradnl" w:eastAsia="en-US"/>
    </w:rPr>
  </w:style>
  <w:style w:type="character" w:customStyle="1" w:styleId="arial7">
    <w:name w:val="arial7"/>
    <w:basedOn w:val="Fuentedeprrafopredeter"/>
    <w:rsid w:val="000017F9"/>
  </w:style>
  <w:style w:type="paragraph" w:customStyle="1" w:styleId="Ejemplo">
    <w:name w:val="Ejemplo"/>
    <w:next w:val="Normal"/>
    <w:rsid w:val="00A82DBC"/>
    <w:pPr>
      <w:spacing w:before="200" w:after="200" w:line="360" w:lineRule="auto"/>
    </w:pPr>
    <w:rPr>
      <w:rFonts w:ascii="Arial" w:hAnsi="Arial"/>
      <w:color w:val="000080"/>
      <w:sz w:val="24"/>
      <w:u w:val="single"/>
      <w:lang w:val="es-ES" w:eastAsia="es-ES"/>
    </w:rPr>
  </w:style>
  <w:style w:type="paragraph" w:customStyle="1" w:styleId="Textoejemplo">
    <w:name w:val="Texto ejemplo"/>
    <w:basedOn w:val="Normal"/>
    <w:rsid w:val="00A82DBC"/>
    <w:rPr>
      <w:rFonts w:ascii="Times New Roman" w:hAnsi="Times New Roman"/>
      <w:i/>
      <w:iCs/>
    </w:rPr>
  </w:style>
  <w:style w:type="paragraph" w:styleId="Prrafodelista">
    <w:name w:val="List Paragraph"/>
    <w:aliases w:val="Lista sin Numerar,Párrafo de lista1"/>
    <w:basedOn w:val="Normal"/>
    <w:link w:val="PrrafodelistaCar"/>
    <w:uiPriority w:val="34"/>
    <w:qFormat/>
    <w:rsid w:val="00A82DBC"/>
    <w:pPr>
      <w:ind w:left="708"/>
    </w:pPr>
  </w:style>
  <w:style w:type="character" w:styleId="Refdecomentario">
    <w:name w:val="annotation reference"/>
    <w:rsid w:val="002C59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C5993"/>
    <w:rPr>
      <w:sz w:val="20"/>
      <w:szCs w:val="20"/>
    </w:rPr>
  </w:style>
  <w:style w:type="character" w:customStyle="1" w:styleId="TextocomentarioCar">
    <w:name w:val="Texto comentario Car"/>
    <w:link w:val="Textocomentario"/>
    <w:rsid w:val="002C5993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C5993"/>
    <w:rPr>
      <w:b/>
      <w:bCs/>
    </w:rPr>
  </w:style>
  <w:style w:type="character" w:customStyle="1" w:styleId="AsuntodelcomentarioCar">
    <w:name w:val="Asunto del comentario Car"/>
    <w:link w:val="Asuntodelcomentario"/>
    <w:rsid w:val="002C5993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D168EF"/>
    <w:rPr>
      <w:rFonts w:ascii="Arial" w:hAnsi="Arial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62EF0"/>
    <w:rPr>
      <w:sz w:val="24"/>
      <w:szCs w:val="24"/>
      <w:lang w:val="es-ES" w:eastAsia="es-ES"/>
    </w:rPr>
  </w:style>
  <w:style w:type="character" w:customStyle="1" w:styleId="PrrafodelistaCar">
    <w:name w:val="Párrafo de lista Car"/>
    <w:aliases w:val="Lista sin Numerar Car,Párrafo de lista1 Car"/>
    <w:link w:val="Prrafodelista"/>
    <w:uiPriority w:val="34"/>
    <w:rsid w:val="00E71D7A"/>
    <w:rPr>
      <w:rFonts w:ascii="Arial" w:hAnsi="Arial"/>
      <w:sz w:val="24"/>
      <w:szCs w:val="24"/>
      <w:lang w:val="es-ES" w:eastAsia="es-ES"/>
    </w:rPr>
  </w:style>
  <w:style w:type="character" w:customStyle="1" w:styleId="Ninguno">
    <w:name w:val="Ninguno"/>
    <w:rsid w:val="00830B06"/>
    <w:rPr>
      <w:lang w:val="es-ES_tradnl"/>
    </w:rPr>
  </w:style>
  <w:style w:type="numbering" w:customStyle="1" w:styleId="Estiloimportado1">
    <w:name w:val="Estilo importado 1"/>
    <w:rsid w:val="00830B0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UEBA\Datos%20de%20programa\Microsoft\Plantillas\Plantilla%20Wo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DAD66-E6CF-4E35-A88F-AF244039B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4EAE4C-0C12-408D-8220-3A27A7DA4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ABE1F-8054-456A-882F-45D5A0EC6D8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13B4A69-89AA-423A-A44A-A8A6E63E58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C4C870-3624-494D-94DC-629DA0ACF1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</Template>
  <TotalTime>972</TotalTime>
  <Pages>7</Pages>
  <Words>631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</Company>
  <LinksUpToDate>false</LinksUpToDate>
  <CharactersWithSpaces>4095</CharactersWithSpaces>
  <SharedDoc>false</SharedDoc>
  <HLinks>
    <vt:vector size="42" baseType="variant"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_Toc476150958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_Toc476150957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_Toc476150956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_Toc476150955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_Toc476150954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_Toc476150953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PRUEBA</dc:creator>
  <cp:keywords/>
  <cp:lastModifiedBy>Jair de Jesus Barcenas Gomez</cp:lastModifiedBy>
  <cp:revision>6</cp:revision>
  <cp:lastPrinted>2015-04-13T17:34:00Z</cp:lastPrinted>
  <dcterms:created xsi:type="dcterms:W3CDTF">2022-06-29T18:10:00Z</dcterms:created>
  <dcterms:modified xsi:type="dcterms:W3CDTF">2022-07-07T15:57:00Z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;#México;#</vt:lpwstr>
  </property>
  <property fmtid="{D5CDD505-2E9C-101B-9397-08002B2CF9AE}" pid="3" name="Nomenclatura">
    <vt:lpwstr/>
  </property>
  <property fmtid="{D5CDD505-2E9C-101B-9397-08002B2CF9AE}" pid="4" name="Historico Grupo de procesos">
    <vt:lpwstr/>
  </property>
  <property fmtid="{D5CDD505-2E9C-101B-9397-08002B2CF9AE}" pid="5" name="Descripción">
    <vt:lpwstr/>
  </property>
  <property fmtid="{D5CDD505-2E9C-101B-9397-08002B2CF9AE}" pid="6" name="Tipo de Documento">
    <vt:lpwstr>Check List</vt:lpwstr>
  </property>
  <property fmtid="{D5CDD505-2E9C-101B-9397-08002B2CF9AE}" pid="7" name="Estatus">
    <vt:lpwstr/>
  </property>
  <property fmtid="{D5CDD505-2E9C-101B-9397-08002B2CF9AE}" pid="8" name="Procesos">
    <vt:lpwstr/>
  </property>
  <property fmtid="{D5CDD505-2E9C-101B-9397-08002B2CF9AE}" pid="9" name="Empresa">
    <vt:lpwstr>;#ISBAN;#</vt:lpwstr>
  </property>
  <property fmtid="{D5CDD505-2E9C-101B-9397-08002B2CF9AE}" pid="10" name="ContentType">
    <vt:lpwstr>Documento</vt:lpwstr>
  </property>
  <property fmtid="{D5CDD505-2E9C-101B-9397-08002B2CF9AE}" pid="11" name="Direccion">
    <vt:lpwstr/>
  </property>
  <property fmtid="{D5CDD505-2E9C-101B-9397-08002B2CF9AE}" pid="12" name="Liberación Final">
    <vt:lpwstr/>
  </property>
  <property fmtid="{D5CDD505-2E9C-101B-9397-08002B2CF9AE}" pid="13" name="Liberación Inicial">
    <vt:lpwstr/>
  </property>
  <property fmtid="{D5CDD505-2E9C-101B-9397-08002B2CF9AE}" pid="14" name="Versión MI">
    <vt:lpwstr/>
  </property>
  <property fmtid="{D5CDD505-2E9C-101B-9397-08002B2CF9AE}" pid="15" name="DLCPolicyLabelClientValue">
    <vt:lpwstr/>
  </property>
  <property fmtid="{D5CDD505-2E9C-101B-9397-08002B2CF9AE}" pid="16" name="DLCPolicyLabelLock">
    <vt:lpwstr/>
  </property>
  <property fmtid="{D5CDD505-2E9C-101B-9397-08002B2CF9AE}" pid="17" name="Revisor 2">
    <vt:lpwstr/>
  </property>
  <property fmtid="{D5CDD505-2E9C-101B-9397-08002B2CF9AE}" pid="18" name="Revisor 3">
    <vt:lpwstr/>
  </property>
  <property fmtid="{D5CDD505-2E9C-101B-9397-08002B2CF9AE}" pid="19" name="Mejora asignada">
    <vt:lpwstr/>
  </property>
  <property fmtid="{D5CDD505-2E9C-101B-9397-08002B2CF9AE}" pid="20" name="Aprobador 4">
    <vt:lpwstr/>
  </property>
  <property fmtid="{D5CDD505-2E9C-101B-9397-08002B2CF9AE}" pid="21" name="Release">
    <vt:lpwstr/>
  </property>
  <property fmtid="{D5CDD505-2E9C-101B-9397-08002B2CF9AE}" pid="22" name="Aprobador 5">
    <vt:lpwstr/>
  </property>
  <property fmtid="{D5CDD505-2E9C-101B-9397-08002B2CF9AE}" pid="23" name="Aprobador 6">
    <vt:lpwstr/>
  </property>
  <property fmtid="{D5CDD505-2E9C-101B-9397-08002B2CF9AE}" pid="24" name="Permisos">
    <vt:lpwstr>0</vt:lpwstr>
  </property>
  <property fmtid="{D5CDD505-2E9C-101B-9397-08002B2CF9AE}" pid="25" name="Historico Versión">
    <vt:lpwstr/>
  </property>
  <property fmtid="{D5CDD505-2E9C-101B-9397-08002B2CF9AE}" pid="26" name="Ultimo en modificar">
    <vt:lpwstr/>
  </property>
  <property fmtid="{D5CDD505-2E9C-101B-9397-08002B2CF9AE}" pid="27" name="Aprobador 1">
    <vt:lpwstr/>
  </property>
  <property fmtid="{D5CDD505-2E9C-101B-9397-08002B2CF9AE}" pid="28" name="Aprobador 2">
    <vt:lpwstr/>
  </property>
  <property fmtid="{D5CDD505-2E9C-101B-9397-08002B2CF9AE}" pid="29" name="Actualizaciones">
    <vt:lpwstr/>
  </property>
  <property fmtid="{D5CDD505-2E9C-101B-9397-08002B2CF9AE}" pid="30" name="Aprobador 3">
    <vt:lpwstr/>
  </property>
  <property fmtid="{D5CDD505-2E9C-101B-9397-08002B2CF9AE}" pid="31" name="Historico Creado">
    <vt:lpwstr/>
  </property>
  <property fmtid="{D5CDD505-2E9C-101B-9397-08002B2CF9AE}" pid="32" name="Revisor">
    <vt:lpwstr/>
  </property>
  <property fmtid="{D5CDD505-2E9C-101B-9397-08002B2CF9AE}" pid="33" name="Autorizaciones">
    <vt:lpwstr/>
  </property>
</Properties>
</file>